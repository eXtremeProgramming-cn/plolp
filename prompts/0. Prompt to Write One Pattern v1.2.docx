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734726"/>
      <w:r>
        <w:rPr>
          <w:rFonts w:hint="eastAsia"/>
        </w:rPr>
        <w:t>P</w:t>
      </w:r>
      <w:r>
        <w:t>rompt to Write One Patter</w:t>
      </w:r>
      <w:r w:rsidR="00AE64B5">
        <w:t>n</w:t>
      </w:r>
      <w:bookmarkEnd w:id="0"/>
    </w:p>
    <w:p w:rsidR="00B715CE"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734726" w:history="1">
        <w:r w:rsidR="00B715CE" w:rsidRPr="0012630F">
          <w:rPr>
            <w:rStyle w:val="ac"/>
            <w:noProof/>
          </w:rPr>
          <w:t>Prompt to Write One Pattern</w:t>
        </w:r>
        <w:r w:rsidR="00B715CE">
          <w:rPr>
            <w:noProof/>
            <w:webHidden/>
          </w:rPr>
          <w:tab/>
        </w:r>
        <w:r w:rsidR="00B715CE">
          <w:rPr>
            <w:noProof/>
            <w:webHidden/>
          </w:rPr>
          <w:fldChar w:fldCharType="begin"/>
        </w:r>
        <w:r w:rsidR="00B715CE">
          <w:rPr>
            <w:noProof/>
            <w:webHidden/>
          </w:rPr>
          <w:instrText xml:space="preserve"> PAGEREF _Toc195734726 \h </w:instrText>
        </w:r>
        <w:r w:rsidR="00B715CE">
          <w:rPr>
            <w:noProof/>
            <w:webHidden/>
          </w:rPr>
        </w:r>
        <w:r w:rsidR="00B715CE">
          <w:rPr>
            <w:noProof/>
            <w:webHidden/>
          </w:rPr>
          <w:fldChar w:fldCharType="separate"/>
        </w:r>
        <w:r w:rsidR="00B715CE">
          <w:rPr>
            <w:noProof/>
            <w:webHidden/>
          </w:rPr>
          <w:t>1</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7" w:history="1">
        <w:r w:rsidR="00B715CE" w:rsidRPr="0012630F">
          <w:rPr>
            <w:rStyle w:val="ac"/>
            <w:noProof/>
          </w:rPr>
          <w:t>1.</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Role</w:t>
        </w:r>
        <w:r w:rsidR="00B715CE">
          <w:rPr>
            <w:noProof/>
            <w:webHidden/>
          </w:rPr>
          <w:tab/>
        </w:r>
        <w:r w:rsidR="00B715CE">
          <w:rPr>
            <w:noProof/>
            <w:webHidden/>
          </w:rPr>
          <w:fldChar w:fldCharType="begin"/>
        </w:r>
        <w:r w:rsidR="00B715CE">
          <w:rPr>
            <w:noProof/>
            <w:webHidden/>
          </w:rPr>
          <w:instrText xml:space="preserve"> PAGEREF _Toc195734727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8" w:history="1">
        <w:r w:rsidR="00B715CE" w:rsidRPr="0012630F">
          <w:rPr>
            <w:rStyle w:val="ac"/>
            <w:noProof/>
          </w:rPr>
          <w:t>2.</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Context</w:t>
        </w:r>
        <w:r w:rsidR="00B715CE">
          <w:rPr>
            <w:noProof/>
            <w:webHidden/>
          </w:rPr>
          <w:tab/>
        </w:r>
        <w:r w:rsidR="00B715CE">
          <w:rPr>
            <w:noProof/>
            <w:webHidden/>
          </w:rPr>
          <w:fldChar w:fldCharType="begin"/>
        </w:r>
        <w:r w:rsidR="00B715CE">
          <w:rPr>
            <w:noProof/>
            <w:webHidden/>
          </w:rPr>
          <w:instrText xml:space="preserve"> PAGEREF _Toc195734728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9" w:history="1">
        <w:r w:rsidR="00B715CE" w:rsidRPr="0012630F">
          <w:rPr>
            <w:rStyle w:val="ac"/>
            <w:noProof/>
          </w:rPr>
          <w:t>3.</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Task</w:t>
        </w:r>
        <w:r w:rsidR="00B715CE">
          <w:rPr>
            <w:noProof/>
            <w:webHidden/>
          </w:rPr>
          <w:tab/>
        </w:r>
        <w:r w:rsidR="00B715CE">
          <w:rPr>
            <w:noProof/>
            <w:webHidden/>
          </w:rPr>
          <w:fldChar w:fldCharType="begin"/>
        </w:r>
        <w:r w:rsidR="00B715CE">
          <w:rPr>
            <w:noProof/>
            <w:webHidden/>
          </w:rPr>
          <w:instrText xml:space="preserve"> PAGEREF _Toc195734729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0" w:history="1">
        <w:r w:rsidR="00B715CE" w:rsidRPr="0012630F">
          <w:rPr>
            <w:rStyle w:val="ac"/>
            <w:noProof/>
          </w:rPr>
          <w:t>Input Structure</w:t>
        </w:r>
        <w:r w:rsidR="00B715CE">
          <w:rPr>
            <w:noProof/>
            <w:webHidden/>
          </w:rPr>
          <w:tab/>
        </w:r>
        <w:r w:rsidR="00B715CE">
          <w:rPr>
            <w:noProof/>
            <w:webHidden/>
          </w:rPr>
          <w:fldChar w:fldCharType="begin"/>
        </w:r>
        <w:r w:rsidR="00B715CE">
          <w:rPr>
            <w:noProof/>
            <w:webHidden/>
          </w:rPr>
          <w:instrText xml:space="preserve"> PAGEREF _Toc195734730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1" w:history="1">
        <w:r w:rsidR="00B715CE" w:rsidRPr="0012630F">
          <w:rPr>
            <w:rStyle w:val="ac"/>
            <w:noProof/>
          </w:rPr>
          <w:t>Specific Instructions</w:t>
        </w:r>
        <w:r w:rsidR="00B715CE">
          <w:rPr>
            <w:noProof/>
            <w:webHidden/>
          </w:rPr>
          <w:tab/>
        </w:r>
        <w:r w:rsidR="00B715CE">
          <w:rPr>
            <w:noProof/>
            <w:webHidden/>
          </w:rPr>
          <w:fldChar w:fldCharType="begin"/>
        </w:r>
        <w:r w:rsidR="00B715CE">
          <w:rPr>
            <w:noProof/>
            <w:webHidden/>
          </w:rPr>
          <w:instrText xml:space="preserve"> PAGEREF _Toc195734731 \h </w:instrText>
        </w:r>
        <w:r w:rsidR="00B715CE">
          <w:rPr>
            <w:noProof/>
            <w:webHidden/>
          </w:rPr>
        </w:r>
        <w:r w:rsidR="00B715CE">
          <w:rPr>
            <w:noProof/>
            <w:webHidden/>
          </w:rPr>
          <w:fldChar w:fldCharType="separate"/>
        </w:r>
        <w:r w:rsidR="00B715CE">
          <w:rPr>
            <w:noProof/>
            <w:webHidden/>
          </w:rPr>
          <w:t>3</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2" w:history="1">
        <w:r w:rsidR="00B715CE" w:rsidRPr="0012630F">
          <w:rPr>
            <w:rStyle w:val="ac"/>
            <w:noProof/>
          </w:rPr>
          <w:t>Getting Exam</w:t>
        </w:r>
        <w:r w:rsidR="00B715CE" w:rsidRPr="0012630F">
          <w:rPr>
            <w:rStyle w:val="ac"/>
            <w:noProof/>
          </w:rPr>
          <w:t>p</w:t>
        </w:r>
        <w:r w:rsidR="00B715CE" w:rsidRPr="0012630F">
          <w:rPr>
            <w:rStyle w:val="ac"/>
            <w:noProof/>
          </w:rPr>
          <w:t>les</w:t>
        </w:r>
        <w:r w:rsidR="00B715CE">
          <w:rPr>
            <w:noProof/>
            <w:webHidden/>
          </w:rPr>
          <w:tab/>
        </w:r>
        <w:r w:rsidR="00B715CE">
          <w:rPr>
            <w:noProof/>
            <w:webHidden/>
          </w:rPr>
          <w:fldChar w:fldCharType="begin"/>
        </w:r>
        <w:r w:rsidR="00B715CE">
          <w:rPr>
            <w:noProof/>
            <w:webHidden/>
          </w:rPr>
          <w:instrText xml:space="preserve"> PAGEREF _Toc195734732 \h </w:instrText>
        </w:r>
        <w:r w:rsidR="00B715CE">
          <w:rPr>
            <w:noProof/>
            <w:webHidden/>
          </w:rPr>
        </w:r>
        <w:r w:rsidR="00B715CE">
          <w:rPr>
            <w:noProof/>
            <w:webHidden/>
          </w:rPr>
          <w:fldChar w:fldCharType="separate"/>
        </w:r>
        <w:r w:rsidR="00B715CE">
          <w:rPr>
            <w:noProof/>
            <w:webHidden/>
          </w:rPr>
          <w:t>3</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3" w:history="1">
        <w:r w:rsidR="00B715CE" w:rsidRPr="0012630F">
          <w:rPr>
            <w:rStyle w:val="ac"/>
            <w:noProof/>
          </w:rPr>
          <w:t>4.</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Audience</w:t>
        </w:r>
        <w:r w:rsidR="00B715CE">
          <w:rPr>
            <w:noProof/>
            <w:webHidden/>
          </w:rPr>
          <w:tab/>
        </w:r>
        <w:r w:rsidR="00B715CE">
          <w:rPr>
            <w:noProof/>
            <w:webHidden/>
          </w:rPr>
          <w:fldChar w:fldCharType="begin"/>
        </w:r>
        <w:r w:rsidR="00B715CE">
          <w:rPr>
            <w:noProof/>
            <w:webHidden/>
          </w:rPr>
          <w:instrText xml:space="preserve"> PAGEREF _Toc195734733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4" w:history="1">
        <w:r w:rsidR="00B715CE" w:rsidRPr="0012630F">
          <w:rPr>
            <w:rStyle w:val="ac"/>
            <w:noProof/>
          </w:rPr>
          <w:t>5.</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Writing Style Guide</w:t>
        </w:r>
        <w:r w:rsidR="00B715CE">
          <w:rPr>
            <w:noProof/>
            <w:webHidden/>
          </w:rPr>
          <w:tab/>
        </w:r>
        <w:r w:rsidR="00B715CE">
          <w:rPr>
            <w:noProof/>
            <w:webHidden/>
          </w:rPr>
          <w:fldChar w:fldCharType="begin"/>
        </w:r>
        <w:r w:rsidR="00B715CE">
          <w:rPr>
            <w:noProof/>
            <w:webHidden/>
          </w:rPr>
          <w:instrText xml:space="preserve"> PAGEREF _Toc195734734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5" w:history="1">
        <w:r w:rsidR="00B715CE" w:rsidRPr="0012630F">
          <w:rPr>
            <w:rStyle w:val="ac"/>
            <w:noProof/>
          </w:rPr>
          <w:t>Overall Writing Style:</w:t>
        </w:r>
        <w:r w:rsidR="00B715CE">
          <w:rPr>
            <w:noProof/>
            <w:webHidden/>
          </w:rPr>
          <w:tab/>
        </w:r>
        <w:r w:rsidR="00B715CE">
          <w:rPr>
            <w:noProof/>
            <w:webHidden/>
          </w:rPr>
          <w:fldChar w:fldCharType="begin"/>
        </w:r>
        <w:r w:rsidR="00B715CE">
          <w:rPr>
            <w:noProof/>
            <w:webHidden/>
          </w:rPr>
          <w:instrText xml:space="preserve"> PAGEREF _Toc195734735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6" w:history="1">
        <w:r w:rsidR="00B715CE" w:rsidRPr="0012630F">
          <w:rPr>
            <w:rStyle w:val="ac"/>
            <w:noProof/>
          </w:rPr>
          <w:t>Language Style:</w:t>
        </w:r>
        <w:r w:rsidR="00B715CE">
          <w:rPr>
            <w:noProof/>
            <w:webHidden/>
          </w:rPr>
          <w:tab/>
        </w:r>
        <w:r w:rsidR="00B715CE">
          <w:rPr>
            <w:noProof/>
            <w:webHidden/>
          </w:rPr>
          <w:fldChar w:fldCharType="begin"/>
        </w:r>
        <w:r w:rsidR="00B715CE">
          <w:rPr>
            <w:noProof/>
            <w:webHidden/>
          </w:rPr>
          <w:instrText xml:space="preserve"> PAGEREF _Toc195734736 \h </w:instrText>
        </w:r>
        <w:r w:rsidR="00B715CE">
          <w:rPr>
            <w:noProof/>
            <w:webHidden/>
          </w:rPr>
        </w:r>
        <w:r w:rsidR="00B715CE">
          <w:rPr>
            <w:noProof/>
            <w:webHidden/>
          </w:rPr>
          <w:fldChar w:fldCharType="separate"/>
        </w:r>
        <w:r w:rsidR="00B715CE">
          <w:rPr>
            <w:noProof/>
            <w:webHidden/>
          </w:rPr>
          <w:t>5</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7" w:history="1">
        <w:r w:rsidR="00B715CE" w:rsidRPr="0012630F">
          <w:rPr>
            <w:rStyle w:val="ac"/>
            <w:noProof/>
          </w:rPr>
          <w:t>6.</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Attachments</w:t>
        </w:r>
        <w:r w:rsidR="00B715CE">
          <w:rPr>
            <w:noProof/>
            <w:webHidden/>
          </w:rPr>
          <w:tab/>
        </w:r>
        <w:r w:rsidR="00B715CE">
          <w:rPr>
            <w:noProof/>
            <w:webHidden/>
          </w:rPr>
          <w:fldChar w:fldCharType="begin"/>
        </w:r>
        <w:r w:rsidR="00B715CE">
          <w:rPr>
            <w:noProof/>
            <w:webHidden/>
          </w:rPr>
          <w:instrText xml:space="preserve"> PAGEREF _Toc195734737 \h </w:instrText>
        </w:r>
        <w:r w:rsidR="00B715CE">
          <w:rPr>
            <w:noProof/>
            <w:webHidden/>
          </w:rPr>
        </w:r>
        <w:r w:rsidR="00B715CE">
          <w:rPr>
            <w:noProof/>
            <w:webHidden/>
          </w:rPr>
          <w:fldChar w:fldCharType="separate"/>
        </w:r>
        <w:r w:rsidR="00B715CE">
          <w:rPr>
            <w:noProof/>
            <w:webHidden/>
          </w:rPr>
          <w:t>5</w:t>
        </w:r>
        <w:r w:rsidR="00B715CE">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734727"/>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734728"/>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Pr="00746BEC" w:rsidRDefault="00ED6590" w:rsidP="00746BEC">
      <w:pPr>
        <w:spacing w:after="218"/>
      </w:pPr>
      <w:r>
        <w:t>“Pattern” in this context is similar to its usage in GoF “Design Patterns”.</w:t>
      </w:r>
    </w:p>
    <w:p w:rsidR="00E40769" w:rsidRDefault="00183BAE" w:rsidP="00E40769">
      <w:pPr>
        <w:pStyle w:val="20"/>
        <w:numPr>
          <w:ilvl w:val="0"/>
          <w:numId w:val="16"/>
        </w:numPr>
        <w:spacing w:after="218"/>
      </w:pPr>
      <w:bookmarkStart w:id="3" w:name="_Toc195734729"/>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734730"/>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734731"/>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734732"/>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Default="00CB21E8" w:rsidP="00C438EA">
      <w:pPr>
        <w:spacing w:after="218"/>
      </w:pPr>
      <w:r>
        <w:t xml:space="preserve">If you cannot find good examples to demonstrate this pattern, feel free to have </w:t>
      </w:r>
      <w:r w:rsidR="00382482">
        <w:t xml:space="preserve">LESS OR EVEN NO </w:t>
      </w:r>
      <w:r>
        <w:t>examples. Lacking examples is better than bad examples.</w:t>
      </w:r>
    </w:p>
    <w:p w:rsidR="0043267A" w:rsidRPr="00C438EA" w:rsidRDefault="0043267A" w:rsidP="00C438EA">
      <w:pPr>
        <w:spacing w:after="218"/>
      </w:pPr>
      <w:r>
        <w:rPr>
          <w:rFonts w:hint="eastAsia"/>
        </w:rPr>
        <w:t>I</w:t>
      </w:r>
      <w:r>
        <w:t xml:space="preserve">f you provide a </w:t>
      </w:r>
      <w:r w:rsidRPr="0043267A">
        <w:t>fictive</w:t>
      </w:r>
      <w:r>
        <w:t xml:space="preserve"> example to make a point, please DO NOT write it as it was a real story. Use proper language to make sure readers can understand it was a fictive example.</w:t>
      </w:r>
    </w:p>
    <w:p w:rsidR="00E40769" w:rsidRDefault="00183BAE" w:rsidP="00E40769">
      <w:pPr>
        <w:pStyle w:val="20"/>
        <w:numPr>
          <w:ilvl w:val="0"/>
          <w:numId w:val="16"/>
        </w:numPr>
        <w:spacing w:after="218"/>
      </w:pPr>
      <w:bookmarkStart w:id="7" w:name="_Toc195734733"/>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734734"/>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r w:rsidRPr="00965285">
        <w:t>Overall Language Style Analysis:</w:t>
      </w:r>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pPr>
      <w:r>
        <w:rPr>
          <w:rFonts w:hint="eastAsia"/>
        </w:rPr>
        <w:t>N</w:t>
      </w:r>
      <w:r>
        <w:t>O LINKS. Do not add external links into the output text.</w:t>
      </w:r>
    </w:p>
    <w:p w:rsidR="00965285" w:rsidRPr="00965285" w:rsidRDefault="00965285" w:rsidP="00D67647">
      <w:pPr>
        <w:pStyle w:val="30"/>
        <w:spacing w:after="218"/>
      </w:pPr>
      <w:r w:rsidRPr="00965285">
        <w:t>Detailed Breakdown:</w:t>
      </w:r>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xml:space="preserve"> The language consistently focuses on practical </w:t>
      </w:r>
      <w:r w:rsidRPr="00965285">
        <w:lastRenderedPageBreak/>
        <w:t>application. Headings and descriptions often use verbs suggesting action ("Replacing...", "Moving...", "Simplifying..."). The advice given directly addresses common programmer concerns (deadlines, managers, performance).</w:t>
      </w:r>
    </w:p>
    <w:p w:rsidR="00965285" w:rsidRPr="00965285" w:rsidRDefault="00965285" w:rsidP="00965285">
      <w:pPr>
        <w:numPr>
          <w:ilvl w:val="1"/>
          <w:numId w:val="23"/>
        </w:numPr>
        <w:spacing w:after="218"/>
      </w:pPr>
      <w:r w:rsidRPr="00965285">
        <w:rPr>
          <w:b/>
          <w:bCs/>
        </w:rPr>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w:t>
      </w:r>
      <w:proofErr w:type="gramStart"/>
      <w:r w:rsidRPr="00965285">
        <w:t>Generally</w:t>
      </w:r>
      <w:proofErr w:type="gramEnd"/>
      <w:r w:rsidRPr="00965285">
        <w:t xml:space="preserve">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lastRenderedPageBreak/>
        <w:t>Emphasis on Principles:</w:t>
      </w:r>
      <w:r w:rsidRPr="00965285">
        <w:t> Frequently highlights core principles using formatting (like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xml:space="preserve"> A significant portion of the book (implied by the </w:t>
      </w:r>
      <w:proofErr w:type="spellStart"/>
      <w:r w:rsidRPr="00965285">
        <w:t>ToC</w:t>
      </w:r>
      <w:proofErr w:type="spellEnd"/>
      <w:r w:rsidRPr="00965285">
        <w:t xml:space="preserve">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lastRenderedPageBreak/>
        <w:t>Integration of Multiple Voices:</w:t>
      </w:r>
      <w:r w:rsidRPr="00965285">
        <w:t> Includes distinct contributions (Foreword, guest chapters/sidebars), acknowledged explicitly, adding different perspectives while maintaining the overall pragmatic tone.</w:t>
      </w:r>
    </w:p>
    <w:p w:rsidR="00DF29EE" w:rsidRPr="00DF29EE" w:rsidRDefault="00965285" w:rsidP="00965285">
      <w:pPr>
        <w:numPr>
          <w:ilvl w:val="1"/>
          <w:numId w:val="23"/>
        </w:numPr>
        <w:spacing w:after="218"/>
      </w:pPr>
      <w:r w:rsidRPr="00965285">
        <w:rPr>
          <w:b/>
          <w:bCs/>
        </w:rPr>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9" w:name="_Toc195734737"/>
      <w:r>
        <w:rPr>
          <w:rFonts w:hint="eastAsia"/>
        </w:rPr>
        <w:t>A</w:t>
      </w:r>
      <w:r>
        <w:t>ttachments</w:t>
      </w:r>
      <w:bookmarkEnd w:id="9"/>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B62BC0">
      <w:pPr>
        <w:spacing w:after="218"/>
      </w:pP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A23" w:rsidRDefault="00FB2A23" w:rsidP="000D3662">
      <w:pPr>
        <w:spacing w:after="168"/>
      </w:pPr>
      <w:r>
        <w:separator/>
      </w:r>
    </w:p>
  </w:endnote>
  <w:endnote w:type="continuationSeparator" w:id="0">
    <w:p w:rsidR="00FB2A23" w:rsidRDefault="00FB2A23"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A23" w:rsidRDefault="00FB2A23" w:rsidP="000D3662">
      <w:pPr>
        <w:spacing w:after="168"/>
      </w:pPr>
      <w:r>
        <w:separator/>
      </w:r>
    </w:p>
  </w:footnote>
  <w:footnote w:type="continuationSeparator" w:id="0">
    <w:p w:rsidR="00FB2A23" w:rsidRDefault="00FB2A23"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B27779" w:rsidP="001F79EA">
    <w:pPr>
      <w:pStyle w:val="a4"/>
      <w:wordWrap w:val="0"/>
      <w:spacing w:after="168"/>
      <w:jc w:val="right"/>
    </w:pPr>
    <w:r>
      <w:rPr>
        <w:rFonts w:hint="eastAsia"/>
      </w:rPr>
      <w:t>V</w:t>
    </w:r>
    <w:r>
      <w:t>ersion 1.</w:t>
    </w:r>
    <w:r w:rsidR="0070752A">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19"/>
  </w:num>
  <w:num w:numId="2" w16cid:durableId="862934094">
    <w:abstractNumId w:val="14"/>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6"/>
  </w:num>
  <w:num w:numId="9" w16cid:durableId="1914660191">
    <w:abstractNumId w:val="21"/>
  </w:num>
  <w:num w:numId="10" w16cid:durableId="893465372">
    <w:abstractNumId w:val="20"/>
  </w:num>
  <w:num w:numId="11" w16cid:durableId="1064836195">
    <w:abstractNumId w:val="8"/>
  </w:num>
  <w:num w:numId="12" w16cid:durableId="679964542">
    <w:abstractNumId w:val="22"/>
  </w:num>
  <w:num w:numId="13" w16cid:durableId="796021327">
    <w:abstractNumId w:val="0"/>
  </w:num>
  <w:num w:numId="14" w16cid:durableId="1384059601">
    <w:abstractNumId w:val="9"/>
  </w:num>
  <w:num w:numId="15" w16cid:durableId="754787113">
    <w:abstractNumId w:val="18"/>
  </w:num>
  <w:num w:numId="16" w16cid:durableId="1796680070">
    <w:abstractNumId w:val="15"/>
  </w:num>
  <w:num w:numId="17" w16cid:durableId="218901805">
    <w:abstractNumId w:val="11"/>
  </w:num>
  <w:num w:numId="18" w16cid:durableId="1483422471">
    <w:abstractNumId w:val="1"/>
  </w:num>
  <w:num w:numId="19" w16cid:durableId="1052732262">
    <w:abstractNumId w:val="17"/>
  </w:num>
  <w:num w:numId="20" w16cid:durableId="1917860301">
    <w:abstractNumId w:val="2"/>
  </w:num>
  <w:num w:numId="21" w16cid:durableId="116527698">
    <w:abstractNumId w:val="7"/>
  </w:num>
  <w:num w:numId="22" w16cid:durableId="1152716237">
    <w:abstractNumId w:val="6"/>
  </w:num>
  <w:num w:numId="23" w16cid:durableId="91293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248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267A"/>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EA3"/>
    <w:rsid w:val="0070354A"/>
    <w:rsid w:val="00703984"/>
    <w:rsid w:val="00703AFD"/>
    <w:rsid w:val="00703D5C"/>
    <w:rsid w:val="00703FCB"/>
    <w:rsid w:val="0070449F"/>
    <w:rsid w:val="00705D53"/>
    <w:rsid w:val="0070752A"/>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A59"/>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27779"/>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2BC0"/>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1E8"/>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A23"/>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78D"/>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69</TotalTime>
  <Pages>7</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120</cp:revision>
  <cp:lastPrinted>2024-03-15T08:00:00Z</cp:lastPrinted>
  <dcterms:created xsi:type="dcterms:W3CDTF">2025-04-16T01:40:00Z</dcterms:created>
  <dcterms:modified xsi:type="dcterms:W3CDTF">2025-04-17T15:42:00Z</dcterms:modified>
</cp:coreProperties>
</file>