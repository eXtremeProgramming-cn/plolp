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5138E" w:rsidRPr="0055138E" w:rsidRDefault="0055138E" w:rsidP="0055138E">
      <w:pPr>
        <w:pStyle w:val="10"/>
        <w:spacing w:after="218"/>
        <w:jc w:val="left"/>
      </w:pPr>
      <w:r w:rsidRPr="0055138E">
        <w:t>Brazil’s Sovereign AI Strategy – Executive Summary</w:t>
      </w:r>
    </w:p>
    <w:p w:rsidR="0055138E" w:rsidRPr="0055138E" w:rsidRDefault="0055138E" w:rsidP="0055138E">
      <w:pPr>
        <w:spacing w:after="218"/>
      </w:pPr>
      <w:r w:rsidRPr="0055138E">
        <w:rPr>
          <w:b/>
          <w:bCs/>
        </w:rPr>
        <w:t>A New Strategic Imperative:</w:t>
      </w:r>
      <w:r w:rsidRPr="0055138E">
        <w:t xml:space="preserve"> Brazil stands at a pivotal moment to secure its digital future. Recent advances – especially the open-source release of the </w:t>
      </w:r>
      <w:r w:rsidRPr="0055138E">
        <w:rPr>
          <w:b/>
          <w:bCs/>
        </w:rPr>
        <w:t>DeepSeek</w:t>
      </w:r>
      <w:r w:rsidRPr="0055138E">
        <w:t xml:space="preserve"> large language model – have </w:t>
      </w:r>
      <w:r w:rsidRPr="0055138E">
        <w:rPr>
          <w:b/>
          <w:bCs/>
        </w:rPr>
        <w:t>democratized cutting-edge AI</w:t>
      </w:r>
      <w:r w:rsidRPr="0055138E">
        <w:t xml:space="preserve"> capabilities, making it feasible for Brazil to develop its own world-class AI systems (</w:t>
      </w:r>
      <w:hyperlink r:id="rId7" w:history="1">
        <w:r w:rsidRPr="0055138E">
          <w:rPr>
            <w:rStyle w:val="ac"/>
          </w:rPr>
          <w:t>2. DeepSeek and digital sovereignty v1.1 cn.docx</w:t>
        </w:r>
      </w:hyperlink>
      <w:r w:rsidRPr="0055138E">
        <w:t xml:space="preserve">). President Lula’s priorities of </w:t>
      </w:r>
      <w:r w:rsidRPr="0055138E">
        <w:rPr>
          <w:b/>
          <w:bCs/>
        </w:rPr>
        <w:t>national sovereignty, social inclusion, reindustrialization, education, and South–South cooperation</w:t>
      </w:r>
      <w:r w:rsidRPr="0055138E">
        <w:t xml:space="preserve"> drive this strategy. It aims to reduce reliance on foreign tech, harness AI for economic renewal and public good, and assert Brazil’s leadership in the Global South. As Lula himself urged, </w:t>
      </w:r>
      <w:r w:rsidRPr="0055138E">
        <w:rPr>
          <w:i/>
          <w:iCs/>
        </w:rPr>
        <w:t>“Instead of waiting for AI to come from China, the U.S., South Korea, Japan, why not have our own?”</w:t>
      </w:r>
      <w:r w:rsidRPr="0055138E">
        <w:t xml:space="preserve"> (</w:t>
      </w:r>
      <w:hyperlink r:id="rId8" w:anchor=":~:text=KEY%20QUOTES" w:history="1">
        <w:r w:rsidRPr="0055138E">
          <w:rPr>
            <w:rStyle w:val="ac"/>
          </w:rPr>
          <w:t>Brazil proposes $4 billion AI investment plan | Reuters</w:t>
        </w:r>
      </w:hyperlink>
      <w:r w:rsidRPr="0055138E">
        <w:t>). This executive summary outlines eight strategic pillars of a sovereign AI strategy – each aligned with Brazil’s national goals – and a phased roadmap for implementation.</w:t>
      </w:r>
    </w:p>
    <w:p w:rsidR="0055138E" w:rsidRPr="0055138E" w:rsidRDefault="0055138E" w:rsidP="00206765">
      <w:pPr>
        <w:pStyle w:val="20"/>
        <w:spacing w:after="218"/>
      </w:pPr>
      <w:r w:rsidRPr="0055138E">
        <w:t>1. Strategic Vision</w:t>
      </w:r>
    </w:p>
    <w:p w:rsidR="0055138E" w:rsidRPr="0055138E" w:rsidRDefault="0055138E" w:rsidP="0055138E">
      <w:pPr>
        <w:spacing w:after="218"/>
      </w:pPr>
      <w:r w:rsidRPr="0055138E">
        <w:t xml:space="preserve">Develop a </w:t>
      </w:r>
      <w:r w:rsidRPr="0055138E">
        <w:rPr>
          <w:b/>
          <w:bCs/>
        </w:rPr>
        <w:t>clear national AI vision</w:t>
      </w:r>
      <w:r w:rsidRPr="0055138E">
        <w:t xml:space="preserve"> that positions AI as a tool for Brazil’s development and autonomy. This vision, endorsed at the highest levels, links AI deployment to </w:t>
      </w:r>
      <w:r w:rsidRPr="0055138E">
        <w:rPr>
          <w:b/>
          <w:bCs/>
        </w:rPr>
        <w:t>economic sovereignty</w:t>
      </w:r>
      <w:r w:rsidRPr="0055138E">
        <w:t xml:space="preserve"> (reducing dependence on imported AI tools (</w:t>
      </w:r>
      <w:hyperlink r:id="rId9" w:anchor=":~:text=Brazil%2C%20the%20largest%20economy%20in,AI%20tools%20from%20other%20countries" w:history="1">
        <w:r w:rsidRPr="0055138E">
          <w:rPr>
            <w:rStyle w:val="ac"/>
          </w:rPr>
          <w:t>Brazil proposes $4 billion AI investment plan | Reuters</w:t>
        </w:r>
      </w:hyperlink>
      <w:r w:rsidRPr="0055138E">
        <w:t xml:space="preserve">)), </w:t>
      </w:r>
      <w:r w:rsidRPr="0055138E">
        <w:rPr>
          <w:b/>
          <w:bCs/>
        </w:rPr>
        <w:t>social progress, and environmental sustainability</w:t>
      </w:r>
      <w:r w:rsidRPr="0055138E">
        <w:t>. It frames AI not as an off-the-shelf solution from abroad, but as a nation-building instrument. The strategy should set ambitious targets (</w:t>
      </w:r>
      <w:proofErr w:type="gramStart"/>
      <w:r w:rsidRPr="0055138E">
        <w:t>e.g.</w:t>
      </w:r>
      <w:proofErr w:type="gramEnd"/>
      <w:r w:rsidRPr="0055138E">
        <w:t xml:space="preserve"> a Brazilian-developed open-source AI model) and ensure all stakeholders understand the </w:t>
      </w:r>
      <w:r w:rsidRPr="0055138E">
        <w:rPr>
          <w:b/>
          <w:bCs/>
        </w:rPr>
        <w:t>big-picture goal</w:t>
      </w:r>
      <w:r w:rsidRPr="0055138E">
        <w:t xml:space="preserve">: Brazil’s AI serving Brazilian interests first. This vision directly supports Lula’s quest for greater sovereignty and </w:t>
      </w:r>
      <w:r w:rsidRPr="0055138E">
        <w:rPr>
          <w:b/>
          <w:bCs/>
        </w:rPr>
        <w:t>reindustrialization</w:t>
      </w:r>
      <w:r w:rsidRPr="0055138E">
        <w:t xml:space="preserve"> by fostering a domestic AI industry that creates jobs and innovation.</w:t>
      </w:r>
    </w:p>
    <w:p w:rsidR="00A30CCD" w:rsidRPr="0055138E" w:rsidRDefault="00A30CCD" w:rsidP="00A30CCD">
      <w:pPr>
        <w:spacing w:after="218"/>
      </w:pPr>
    </w:p>
    <w:sectPr w:rsidR="00A30CCD" w:rsidRPr="0055138E" w:rsidSect="0022198A">
      <w:headerReference w:type="even" r:id="rId10"/>
      <w:headerReference w:type="default" r:id="rId11"/>
      <w:footerReference w:type="even" r:id="rId12"/>
      <w:footerReference w:type="default" r:id="rId13"/>
      <w:headerReference w:type="first" r:id="rId14"/>
      <w:footerReference w:type="first" r:id="rId15"/>
      <w:endnotePr>
        <w:numFmt w:val="decimal"/>
      </w:endnotePr>
      <w:pgSz w:w="11900" w:h="16840"/>
      <w:pgMar w:top="1440" w:right="1169" w:bottom="1440" w:left="1233"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85FDA" w:rsidRDefault="00D85FDA" w:rsidP="000D3662">
      <w:pPr>
        <w:spacing w:after="168"/>
      </w:pPr>
      <w:r>
        <w:separator/>
      </w:r>
    </w:p>
  </w:endnote>
  <w:endnote w:type="continuationSeparator" w:id="0">
    <w:p w:rsidR="00D85FDA" w:rsidRDefault="00D85FDA" w:rsidP="000D3662">
      <w:pPr>
        <w:spacing w:after="168"/>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Lantinghei SC Extralight">
    <w:altName w:val="微软雅黑"/>
    <w:panose1 w:val="02000000000000000000"/>
    <w:charset w:val="86"/>
    <w:family w:val="auto"/>
    <w:pitch w:val="variable"/>
    <w:sig w:usb0="00000001" w:usb1="080E0000" w:usb2="00000010" w:usb3="00000000" w:csb0="00040000" w:csb1="00000000"/>
  </w:font>
  <w:font w:name="PingFang SC">
    <w:panose1 w:val="020B0400000000000000"/>
    <w:charset w:val="86"/>
    <w:family w:val="swiss"/>
    <w:pitch w:val="variable"/>
    <w:sig w:usb0="A00002FF" w:usb1="7ACFFDFB" w:usb2="00000017" w:usb3="00000000" w:csb0="00040001"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chin">
    <w:panose1 w:val="02000603020000020003"/>
    <w:charset w:val="00"/>
    <w:family w:val="auto"/>
    <w:pitch w:val="variable"/>
    <w:sig w:usb0="800002FF" w:usb1="4000004A" w:usb2="00000000" w:usb3="00000000" w:csb0="00000007" w:csb1="00000000"/>
  </w:font>
  <w:font w:name="Lantinghei SC Demibold">
    <w:altName w:val="微软雅黑"/>
    <w:panose1 w:val="02000000000000000000"/>
    <w:charset w:val="86"/>
    <w:family w:val="auto"/>
    <w:pitch w:val="variable"/>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Kaiti SC">
    <w:altName w:val="微软雅黑"/>
    <w:panose1 w:val="02010600040101010101"/>
    <w:charset w:val="86"/>
    <w:family w:val="auto"/>
    <w:pitch w:val="variable"/>
    <w:sig w:usb0="80000287" w:usb1="280F3C52" w:usb2="00000016" w:usb3="00000000" w:csb0="0004001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8"/>
      </w:rPr>
      <w:id w:val="-255514396"/>
      <w:docPartObj>
        <w:docPartGallery w:val="Page Numbers (Bottom of Page)"/>
        <w:docPartUnique/>
      </w:docPartObj>
    </w:sdtPr>
    <w:sdtContent>
      <w:p w:rsidR="0022198A" w:rsidRDefault="0022198A" w:rsidP="003302A7">
        <w:pPr>
          <w:pStyle w:val="a6"/>
          <w:framePr w:wrap="none" w:vAnchor="text" w:hAnchor="margin" w:xAlign="outside" w:y="1"/>
          <w:spacing w:after="168"/>
          <w:rPr>
            <w:rStyle w:val="a8"/>
          </w:rPr>
        </w:pPr>
        <w:r>
          <w:rPr>
            <w:rStyle w:val="a8"/>
          </w:rPr>
          <w:fldChar w:fldCharType="begin"/>
        </w:r>
        <w:r>
          <w:rPr>
            <w:rStyle w:val="a8"/>
          </w:rPr>
          <w:instrText xml:space="preserve"> PAGE </w:instrText>
        </w:r>
        <w:r>
          <w:rPr>
            <w:rStyle w:val="a8"/>
          </w:rPr>
          <w:fldChar w:fldCharType="end"/>
        </w:r>
      </w:p>
    </w:sdtContent>
  </w:sdt>
  <w:p w:rsidR="0022198A" w:rsidRDefault="0022198A" w:rsidP="0022198A">
    <w:pPr>
      <w:pStyle w:val="a6"/>
      <w:spacing w:after="168"/>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8"/>
      </w:rPr>
      <w:id w:val="280996765"/>
      <w:docPartObj>
        <w:docPartGallery w:val="Page Numbers (Bottom of Page)"/>
        <w:docPartUnique/>
      </w:docPartObj>
    </w:sdtPr>
    <w:sdtContent>
      <w:p w:rsidR="0022198A" w:rsidRDefault="0022198A" w:rsidP="003302A7">
        <w:pPr>
          <w:pStyle w:val="a6"/>
          <w:framePr w:wrap="none" w:vAnchor="text" w:hAnchor="margin" w:xAlign="outside" w:y="1"/>
          <w:spacing w:after="168"/>
          <w:rPr>
            <w:rStyle w:val="a8"/>
          </w:rPr>
        </w:pPr>
        <w:r>
          <w:rPr>
            <w:rStyle w:val="a8"/>
          </w:rPr>
          <w:fldChar w:fldCharType="begin"/>
        </w:r>
        <w:r>
          <w:rPr>
            <w:rStyle w:val="a8"/>
          </w:rPr>
          <w:instrText xml:space="preserve"> PAGE </w:instrText>
        </w:r>
        <w:r>
          <w:rPr>
            <w:rStyle w:val="a8"/>
          </w:rPr>
          <w:fldChar w:fldCharType="separate"/>
        </w:r>
        <w:r>
          <w:rPr>
            <w:rStyle w:val="a8"/>
            <w:noProof/>
          </w:rPr>
          <w:t>1</w:t>
        </w:r>
        <w:r>
          <w:rPr>
            <w:rStyle w:val="a8"/>
          </w:rPr>
          <w:fldChar w:fldCharType="end"/>
        </w:r>
      </w:p>
    </w:sdtContent>
  </w:sdt>
  <w:p w:rsidR="00D05313" w:rsidRDefault="00D05313" w:rsidP="0022198A">
    <w:pPr>
      <w:pStyle w:val="a6"/>
      <w:spacing w:after="168"/>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2198A" w:rsidRDefault="0022198A">
    <w:pPr>
      <w:pStyle w:val="a6"/>
      <w:spacing w:after="16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85FDA" w:rsidRDefault="00D85FDA" w:rsidP="000D3662">
      <w:pPr>
        <w:spacing w:after="168"/>
      </w:pPr>
      <w:r>
        <w:separator/>
      </w:r>
    </w:p>
  </w:footnote>
  <w:footnote w:type="continuationSeparator" w:id="0">
    <w:p w:rsidR="00D85FDA" w:rsidRDefault="00D85FDA" w:rsidP="000D3662">
      <w:pPr>
        <w:spacing w:after="168"/>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2198A" w:rsidRDefault="0022198A">
    <w:pPr>
      <w:pStyle w:val="a4"/>
      <w:spacing w:after="16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C07AE" w:rsidRDefault="001F79EA" w:rsidP="001F79EA">
    <w:pPr>
      <w:pStyle w:val="a4"/>
      <w:wordWrap w:val="0"/>
      <w:spacing w:after="168"/>
      <w:jc w:val="right"/>
    </w:pPr>
    <w:r>
      <w:rPr>
        <w:rFonts w:hint="eastAsia"/>
      </w:rPr>
      <w:t>Ver</w:t>
    </w:r>
    <w:r>
      <w:t>sion 1.</w:t>
    </w:r>
    <w:r w:rsidR="0099318A">
      <w:t>0</w:t>
    </w:r>
    <w:r w:rsidR="008E328B">
      <w:t xml:space="preserve"> </w:t>
    </w:r>
    <w:r w:rsidR="00110CCD">
      <w:t>EN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2198A" w:rsidRDefault="0022198A">
    <w:pPr>
      <w:pStyle w:val="a4"/>
      <w:spacing w:after="16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A6040"/>
    <w:multiLevelType w:val="multilevel"/>
    <w:tmpl w:val="D48C92E8"/>
    <w:styleLink w:val="1"/>
    <w:lvl w:ilvl="0">
      <w:start w:val="1"/>
      <w:numFmt w:val="decimal"/>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 w15:restartNumberingAfterBreak="0">
    <w:nsid w:val="220F5391"/>
    <w:multiLevelType w:val="hybridMultilevel"/>
    <w:tmpl w:val="52169162"/>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25433548"/>
    <w:multiLevelType w:val="hybridMultilevel"/>
    <w:tmpl w:val="70C49B8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98B683A"/>
    <w:multiLevelType w:val="hybridMultilevel"/>
    <w:tmpl w:val="9FD8996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3C0F5EA5"/>
    <w:multiLevelType w:val="hybridMultilevel"/>
    <w:tmpl w:val="674A1E4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468E7F2E"/>
    <w:multiLevelType w:val="multilevel"/>
    <w:tmpl w:val="DF8A72DC"/>
    <w:styleLink w:val="2"/>
    <w:lvl w:ilvl="0">
      <w:start w:val="1"/>
      <w:numFmt w:val="decimal"/>
      <w:lvlText w:val="[%1]."/>
      <w:lvlJc w:val="left"/>
      <w:pPr>
        <w:ind w:left="440" w:hanging="440"/>
      </w:pPr>
      <w:rPr>
        <w:rFonts w:hint="eastAsia"/>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6" w15:restartNumberingAfterBreak="0">
    <w:nsid w:val="478456B8"/>
    <w:multiLevelType w:val="multilevel"/>
    <w:tmpl w:val="04883084"/>
    <w:lvl w:ilvl="0">
      <w:start w:val="2"/>
      <w:numFmt w:val="bullet"/>
      <w:lvlText w:val=""/>
      <w:lvlJc w:val="left"/>
      <w:pPr>
        <w:ind w:left="360" w:hanging="360"/>
      </w:pPr>
      <w:rPr>
        <w:rFonts w:ascii="Wingdings" w:eastAsia="Lantinghei SC Extralight" w:hAnsi="Wingdings" w:cs="PingFang SC"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15:restartNumberingAfterBreak="0">
    <w:nsid w:val="4AD50FE9"/>
    <w:multiLevelType w:val="hybridMultilevel"/>
    <w:tmpl w:val="05D2B0C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58C00FC4"/>
    <w:multiLevelType w:val="multilevel"/>
    <w:tmpl w:val="E4A67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CB017F"/>
    <w:multiLevelType w:val="hybridMultilevel"/>
    <w:tmpl w:val="2A24008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3B144AA"/>
    <w:multiLevelType w:val="hybridMultilevel"/>
    <w:tmpl w:val="EA3A69F2"/>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6F5F60E6"/>
    <w:multiLevelType w:val="multilevel"/>
    <w:tmpl w:val="80AA7B5C"/>
    <w:styleLink w:val="3"/>
    <w:lvl w:ilvl="0">
      <w:start w:val="1"/>
      <w:numFmt w:val="decimal"/>
      <w:lvlText w:val="[%1] "/>
      <w:lvlJc w:val="left"/>
      <w:pPr>
        <w:ind w:left="440" w:hanging="440"/>
      </w:pPr>
      <w:rPr>
        <w:rFonts w:hint="eastAsia"/>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2" w15:restartNumberingAfterBreak="0">
    <w:nsid w:val="707F7C41"/>
    <w:multiLevelType w:val="hybridMultilevel"/>
    <w:tmpl w:val="2D044D84"/>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15:restartNumberingAfterBreak="0">
    <w:nsid w:val="73210C30"/>
    <w:multiLevelType w:val="hybridMultilevel"/>
    <w:tmpl w:val="783AEA6E"/>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76060FBF"/>
    <w:multiLevelType w:val="hybridMultilevel"/>
    <w:tmpl w:val="C742A238"/>
    <w:lvl w:ilvl="0" w:tplc="5456BC3C">
      <w:start w:val="1"/>
      <w:numFmt w:val="decimal"/>
      <w:lvlText w:val="%1."/>
      <w:lvlJc w:val="left"/>
      <w:pPr>
        <w:ind w:left="360" w:hanging="36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7E53038D"/>
    <w:multiLevelType w:val="hybridMultilevel"/>
    <w:tmpl w:val="14067B1C"/>
    <w:lvl w:ilvl="0" w:tplc="4B1261EE">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020696076">
    <w:abstractNumId w:val="12"/>
  </w:num>
  <w:num w:numId="2" w16cid:durableId="862934094">
    <w:abstractNumId w:val="9"/>
  </w:num>
  <w:num w:numId="3" w16cid:durableId="1961377175">
    <w:abstractNumId w:val="6"/>
  </w:num>
  <w:num w:numId="4" w16cid:durableId="378822621">
    <w:abstractNumId w:val="3"/>
  </w:num>
  <w:num w:numId="5" w16cid:durableId="1414476675">
    <w:abstractNumId w:val="2"/>
  </w:num>
  <w:num w:numId="6" w16cid:durableId="41952933">
    <w:abstractNumId w:val="7"/>
  </w:num>
  <w:num w:numId="7" w16cid:durableId="813251831">
    <w:abstractNumId w:val="1"/>
  </w:num>
  <w:num w:numId="8" w16cid:durableId="1511987694">
    <w:abstractNumId w:val="10"/>
  </w:num>
  <w:num w:numId="9" w16cid:durableId="1914660191">
    <w:abstractNumId w:val="14"/>
  </w:num>
  <w:num w:numId="10" w16cid:durableId="893465372">
    <w:abstractNumId w:val="13"/>
  </w:num>
  <w:num w:numId="11" w16cid:durableId="1064836195">
    <w:abstractNumId w:val="4"/>
  </w:num>
  <w:num w:numId="12" w16cid:durableId="679964542">
    <w:abstractNumId w:val="15"/>
  </w:num>
  <w:num w:numId="13" w16cid:durableId="796021327">
    <w:abstractNumId w:val="0"/>
  </w:num>
  <w:num w:numId="14" w16cid:durableId="1384059601">
    <w:abstractNumId w:val="5"/>
  </w:num>
  <w:num w:numId="15" w16cid:durableId="754787113">
    <w:abstractNumId w:val="11"/>
  </w:num>
  <w:num w:numId="16" w16cid:durableId="75401619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attachedTemplate r:id="rId1"/>
  <w:defaultTabStop w:val="420"/>
  <w:drawingGridVerticalSpacing w:val="200"/>
  <w:displayHorizontalDrawingGridEvery w:val="0"/>
  <w:displayVerticalDrawingGridEvery w:val="2"/>
  <w:characterSpacingControl w:val="compressPunctuation"/>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138E"/>
    <w:rsid w:val="00001659"/>
    <w:rsid w:val="00001AAA"/>
    <w:rsid w:val="0000280E"/>
    <w:rsid w:val="00002C11"/>
    <w:rsid w:val="00004391"/>
    <w:rsid w:val="000045D5"/>
    <w:rsid w:val="00004B02"/>
    <w:rsid w:val="0000506E"/>
    <w:rsid w:val="000051A7"/>
    <w:rsid w:val="00005815"/>
    <w:rsid w:val="00005B39"/>
    <w:rsid w:val="0000777A"/>
    <w:rsid w:val="000101FF"/>
    <w:rsid w:val="00010270"/>
    <w:rsid w:val="0001100E"/>
    <w:rsid w:val="0001153B"/>
    <w:rsid w:val="00014BA0"/>
    <w:rsid w:val="00014ED5"/>
    <w:rsid w:val="00017ECE"/>
    <w:rsid w:val="00020ABA"/>
    <w:rsid w:val="00020F15"/>
    <w:rsid w:val="00020F43"/>
    <w:rsid w:val="000210F8"/>
    <w:rsid w:val="000216EB"/>
    <w:rsid w:val="0002274C"/>
    <w:rsid w:val="00022E28"/>
    <w:rsid w:val="00023499"/>
    <w:rsid w:val="000238A3"/>
    <w:rsid w:val="000238E6"/>
    <w:rsid w:val="00025FD1"/>
    <w:rsid w:val="00026B6E"/>
    <w:rsid w:val="00026D43"/>
    <w:rsid w:val="000272D5"/>
    <w:rsid w:val="00027C14"/>
    <w:rsid w:val="00030024"/>
    <w:rsid w:val="0003005E"/>
    <w:rsid w:val="00030B5B"/>
    <w:rsid w:val="000310C6"/>
    <w:rsid w:val="00031D08"/>
    <w:rsid w:val="00032079"/>
    <w:rsid w:val="00033790"/>
    <w:rsid w:val="000341CF"/>
    <w:rsid w:val="00036459"/>
    <w:rsid w:val="00036C73"/>
    <w:rsid w:val="00040141"/>
    <w:rsid w:val="00041D3B"/>
    <w:rsid w:val="0004504B"/>
    <w:rsid w:val="00045081"/>
    <w:rsid w:val="00045F5F"/>
    <w:rsid w:val="00046FAE"/>
    <w:rsid w:val="00051621"/>
    <w:rsid w:val="000522FE"/>
    <w:rsid w:val="0005253F"/>
    <w:rsid w:val="00052607"/>
    <w:rsid w:val="0005274F"/>
    <w:rsid w:val="000551B3"/>
    <w:rsid w:val="00055320"/>
    <w:rsid w:val="000554F2"/>
    <w:rsid w:val="00055AC1"/>
    <w:rsid w:val="00056E04"/>
    <w:rsid w:val="0005706E"/>
    <w:rsid w:val="00057985"/>
    <w:rsid w:val="00060C63"/>
    <w:rsid w:val="00060F86"/>
    <w:rsid w:val="00061A5A"/>
    <w:rsid w:val="00061B35"/>
    <w:rsid w:val="00062A0D"/>
    <w:rsid w:val="0006322B"/>
    <w:rsid w:val="00064222"/>
    <w:rsid w:val="00064C05"/>
    <w:rsid w:val="00064FE9"/>
    <w:rsid w:val="00065049"/>
    <w:rsid w:val="00065311"/>
    <w:rsid w:val="00065F3F"/>
    <w:rsid w:val="00066169"/>
    <w:rsid w:val="00066EF5"/>
    <w:rsid w:val="00067C19"/>
    <w:rsid w:val="00067E2E"/>
    <w:rsid w:val="0007048C"/>
    <w:rsid w:val="00070C98"/>
    <w:rsid w:val="00070F1F"/>
    <w:rsid w:val="0007152C"/>
    <w:rsid w:val="000727E6"/>
    <w:rsid w:val="000728DC"/>
    <w:rsid w:val="00072C06"/>
    <w:rsid w:val="00072D36"/>
    <w:rsid w:val="0007336B"/>
    <w:rsid w:val="00074170"/>
    <w:rsid w:val="000748B0"/>
    <w:rsid w:val="00076BEA"/>
    <w:rsid w:val="000774EF"/>
    <w:rsid w:val="00077696"/>
    <w:rsid w:val="00077999"/>
    <w:rsid w:val="000800C8"/>
    <w:rsid w:val="000800E9"/>
    <w:rsid w:val="00080685"/>
    <w:rsid w:val="00080A15"/>
    <w:rsid w:val="00082435"/>
    <w:rsid w:val="00082F9A"/>
    <w:rsid w:val="00083034"/>
    <w:rsid w:val="000838D3"/>
    <w:rsid w:val="0008491F"/>
    <w:rsid w:val="00084E4B"/>
    <w:rsid w:val="000864EB"/>
    <w:rsid w:val="0008779F"/>
    <w:rsid w:val="00090CD3"/>
    <w:rsid w:val="00091B55"/>
    <w:rsid w:val="00092701"/>
    <w:rsid w:val="00093523"/>
    <w:rsid w:val="000945D1"/>
    <w:rsid w:val="000947DB"/>
    <w:rsid w:val="00094D34"/>
    <w:rsid w:val="0009791B"/>
    <w:rsid w:val="000A0CC1"/>
    <w:rsid w:val="000A1114"/>
    <w:rsid w:val="000A1375"/>
    <w:rsid w:val="000A3A25"/>
    <w:rsid w:val="000A3E22"/>
    <w:rsid w:val="000A54FA"/>
    <w:rsid w:val="000A59C6"/>
    <w:rsid w:val="000A5E8D"/>
    <w:rsid w:val="000A601F"/>
    <w:rsid w:val="000A7EE8"/>
    <w:rsid w:val="000B1AAE"/>
    <w:rsid w:val="000B26D2"/>
    <w:rsid w:val="000B2CB9"/>
    <w:rsid w:val="000B3BAB"/>
    <w:rsid w:val="000B3D53"/>
    <w:rsid w:val="000B4DAF"/>
    <w:rsid w:val="000C07AE"/>
    <w:rsid w:val="000C2E37"/>
    <w:rsid w:val="000C3021"/>
    <w:rsid w:val="000C3124"/>
    <w:rsid w:val="000C33AA"/>
    <w:rsid w:val="000C4E86"/>
    <w:rsid w:val="000C54F6"/>
    <w:rsid w:val="000C5759"/>
    <w:rsid w:val="000C6C20"/>
    <w:rsid w:val="000C72C6"/>
    <w:rsid w:val="000C74B7"/>
    <w:rsid w:val="000D014D"/>
    <w:rsid w:val="000D088F"/>
    <w:rsid w:val="000D0E03"/>
    <w:rsid w:val="000D1BCF"/>
    <w:rsid w:val="000D1C32"/>
    <w:rsid w:val="000D3201"/>
    <w:rsid w:val="000D33D5"/>
    <w:rsid w:val="000D3662"/>
    <w:rsid w:val="000D4086"/>
    <w:rsid w:val="000D6A2B"/>
    <w:rsid w:val="000D74AE"/>
    <w:rsid w:val="000D7607"/>
    <w:rsid w:val="000D7FB6"/>
    <w:rsid w:val="000E0F94"/>
    <w:rsid w:val="000E103E"/>
    <w:rsid w:val="000E1D77"/>
    <w:rsid w:val="000E1DB8"/>
    <w:rsid w:val="000E1DFE"/>
    <w:rsid w:val="000E3605"/>
    <w:rsid w:val="000E38FF"/>
    <w:rsid w:val="000E42C6"/>
    <w:rsid w:val="000E43EC"/>
    <w:rsid w:val="000E4E50"/>
    <w:rsid w:val="000E4EBD"/>
    <w:rsid w:val="000E5173"/>
    <w:rsid w:val="000E6BBB"/>
    <w:rsid w:val="000F02CB"/>
    <w:rsid w:val="000F17EB"/>
    <w:rsid w:val="000F1B53"/>
    <w:rsid w:val="000F27C6"/>
    <w:rsid w:val="000F340D"/>
    <w:rsid w:val="000F42DF"/>
    <w:rsid w:val="000F5BC5"/>
    <w:rsid w:val="00100464"/>
    <w:rsid w:val="00100859"/>
    <w:rsid w:val="00100D6B"/>
    <w:rsid w:val="00100F99"/>
    <w:rsid w:val="00101130"/>
    <w:rsid w:val="00101675"/>
    <w:rsid w:val="00103D1D"/>
    <w:rsid w:val="001049AB"/>
    <w:rsid w:val="00105A35"/>
    <w:rsid w:val="001066CC"/>
    <w:rsid w:val="00106847"/>
    <w:rsid w:val="001103FB"/>
    <w:rsid w:val="00110CCD"/>
    <w:rsid w:val="0011137B"/>
    <w:rsid w:val="00111D4D"/>
    <w:rsid w:val="00111D59"/>
    <w:rsid w:val="00112CAE"/>
    <w:rsid w:val="00114E04"/>
    <w:rsid w:val="00115A3E"/>
    <w:rsid w:val="00115A64"/>
    <w:rsid w:val="00116164"/>
    <w:rsid w:val="001168AD"/>
    <w:rsid w:val="001173FA"/>
    <w:rsid w:val="00117ED7"/>
    <w:rsid w:val="00120149"/>
    <w:rsid w:val="00120C50"/>
    <w:rsid w:val="001226C9"/>
    <w:rsid w:val="0012436F"/>
    <w:rsid w:val="00124B59"/>
    <w:rsid w:val="001250C0"/>
    <w:rsid w:val="00127D85"/>
    <w:rsid w:val="00130228"/>
    <w:rsid w:val="00131481"/>
    <w:rsid w:val="001326B0"/>
    <w:rsid w:val="001327D7"/>
    <w:rsid w:val="00134671"/>
    <w:rsid w:val="001372CB"/>
    <w:rsid w:val="00141732"/>
    <w:rsid w:val="001417B6"/>
    <w:rsid w:val="001420D0"/>
    <w:rsid w:val="00143A08"/>
    <w:rsid w:val="00143CEE"/>
    <w:rsid w:val="00144873"/>
    <w:rsid w:val="00144990"/>
    <w:rsid w:val="0014659E"/>
    <w:rsid w:val="00146981"/>
    <w:rsid w:val="001472C7"/>
    <w:rsid w:val="00147F61"/>
    <w:rsid w:val="00151456"/>
    <w:rsid w:val="00151B8E"/>
    <w:rsid w:val="001523BD"/>
    <w:rsid w:val="00152553"/>
    <w:rsid w:val="00152986"/>
    <w:rsid w:val="00153708"/>
    <w:rsid w:val="00153A12"/>
    <w:rsid w:val="00153BBE"/>
    <w:rsid w:val="00153F63"/>
    <w:rsid w:val="0015407D"/>
    <w:rsid w:val="00154102"/>
    <w:rsid w:val="001547E5"/>
    <w:rsid w:val="00154C1F"/>
    <w:rsid w:val="00155580"/>
    <w:rsid w:val="00157129"/>
    <w:rsid w:val="00157A0C"/>
    <w:rsid w:val="00157A30"/>
    <w:rsid w:val="00157F45"/>
    <w:rsid w:val="001605A0"/>
    <w:rsid w:val="001609C0"/>
    <w:rsid w:val="00160AEB"/>
    <w:rsid w:val="00162065"/>
    <w:rsid w:val="0016228B"/>
    <w:rsid w:val="00162B2E"/>
    <w:rsid w:val="001647D0"/>
    <w:rsid w:val="00164CD9"/>
    <w:rsid w:val="001672D5"/>
    <w:rsid w:val="0016771A"/>
    <w:rsid w:val="00167B4A"/>
    <w:rsid w:val="00167FC3"/>
    <w:rsid w:val="0017057E"/>
    <w:rsid w:val="00170A42"/>
    <w:rsid w:val="00170ED8"/>
    <w:rsid w:val="00171DAA"/>
    <w:rsid w:val="00171F24"/>
    <w:rsid w:val="00172216"/>
    <w:rsid w:val="00173008"/>
    <w:rsid w:val="00173E2A"/>
    <w:rsid w:val="0017423D"/>
    <w:rsid w:val="001752DB"/>
    <w:rsid w:val="00176576"/>
    <w:rsid w:val="00177BEF"/>
    <w:rsid w:val="00177C8F"/>
    <w:rsid w:val="00180578"/>
    <w:rsid w:val="00181FCD"/>
    <w:rsid w:val="00183531"/>
    <w:rsid w:val="00185164"/>
    <w:rsid w:val="0018518D"/>
    <w:rsid w:val="0018629E"/>
    <w:rsid w:val="0019028D"/>
    <w:rsid w:val="001903DF"/>
    <w:rsid w:val="001903E6"/>
    <w:rsid w:val="00190956"/>
    <w:rsid w:val="00192B58"/>
    <w:rsid w:val="00192D76"/>
    <w:rsid w:val="00194710"/>
    <w:rsid w:val="00194782"/>
    <w:rsid w:val="0019485C"/>
    <w:rsid w:val="00194A88"/>
    <w:rsid w:val="00195F56"/>
    <w:rsid w:val="00196E25"/>
    <w:rsid w:val="00196F0B"/>
    <w:rsid w:val="001971B6"/>
    <w:rsid w:val="001976EE"/>
    <w:rsid w:val="001A0648"/>
    <w:rsid w:val="001A1290"/>
    <w:rsid w:val="001A1BD7"/>
    <w:rsid w:val="001A2662"/>
    <w:rsid w:val="001A27A2"/>
    <w:rsid w:val="001A34E3"/>
    <w:rsid w:val="001A458B"/>
    <w:rsid w:val="001A463C"/>
    <w:rsid w:val="001A57F5"/>
    <w:rsid w:val="001A6BD6"/>
    <w:rsid w:val="001B076A"/>
    <w:rsid w:val="001B0903"/>
    <w:rsid w:val="001B1A18"/>
    <w:rsid w:val="001B65C6"/>
    <w:rsid w:val="001B6F12"/>
    <w:rsid w:val="001C014E"/>
    <w:rsid w:val="001C0259"/>
    <w:rsid w:val="001C180A"/>
    <w:rsid w:val="001C20CA"/>
    <w:rsid w:val="001C2546"/>
    <w:rsid w:val="001C2DC0"/>
    <w:rsid w:val="001C31BF"/>
    <w:rsid w:val="001C3C7D"/>
    <w:rsid w:val="001C5A26"/>
    <w:rsid w:val="001C7BDD"/>
    <w:rsid w:val="001D0BC2"/>
    <w:rsid w:val="001D0BFC"/>
    <w:rsid w:val="001D1E36"/>
    <w:rsid w:val="001D2877"/>
    <w:rsid w:val="001D2F2C"/>
    <w:rsid w:val="001D3D97"/>
    <w:rsid w:val="001D570B"/>
    <w:rsid w:val="001D591F"/>
    <w:rsid w:val="001D6350"/>
    <w:rsid w:val="001D6EB4"/>
    <w:rsid w:val="001D78D2"/>
    <w:rsid w:val="001D7994"/>
    <w:rsid w:val="001D79E4"/>
    <w:rsid w:val="001D7A45"/>
    <w:rsid w:val="001E004D"/>
    <w:rsid w:val="001E029E"/>
    <w:rsid w:val="001E090C"/>
    <w:rsid w:val="001E1E29"/>
    <w:rsid w:val="001E1F82"/>
    <w:rsid w:val="001E2C6D"/>
    <w:rsid w:val="001E3AC2"/>
    <w:rsid w:val="001E3EAE"/>
    <w:rsid w:val="001E5A54"/>
    <w:rsid w:val="001E60F2"/>
    <w:rsid w:val="001E662E"/>
    <w:rsid w:val="001E6DFF"/>
    <w:rsid w:val="001E6FEF"/>
    <w:rsid w:val="001E7101"/>
    <w:rsid w:val="001E7246"/>
    <w:rsid w:val="001F1F8D"/>
    <w:rsid w:val="001F28D7"/>
    <w:rsid w:val="001F48DB"/>
    <w:rsid w:val="001F6B3A"/>
    <w:rsid w:val="001F71E6"/>
    <w:rsid w:val="001F76BB"/>
    <w:rsid w:val="001F79EA"/>
    <w:rsid w:val="002000A6"/>
    <w:rsid w:val="00200659"/>
    <w:rsid w:val="00201CA2"/>
    <w:rsid w:val="00202962"/>
    <w:rsid w:val="00202B9E"/>
    <w:rsid w:val="00203423"/>
    <w:rsid w:val="00204B6D"/>
    <w:rsid w:val="002052B2"/>
    <w:rsid w:val="00205415"/>
    <w:rsid w:val="002064EB"/>
    <w:rsid w:val="00206765"/>
    <w:rsid w:val="00206940"/>
    <w:rsid w:val="00206A32"/>
    <w:rsid w:val="00207EF1"/>
    <w:rsid w:val="00210991"/>
    <w:rsid w:val="00210B14"/>
    <w:rsid w:val="002114E5"/>
    <w:rsid w:val="00211979"/>
    <w:rsid w:val="00211C86"/>
    <w:rsid w:val="002122A5"/>
    <w:rsid w:val="002149A3"/>
    <w:rsid w:val="00215619"/>
    <w:rsid w:val="00215713"/>
    <w:rsid w:val="00215E26"/>
    <w:rsid w:val="002164A3"/>
    <w:rsid w:val="002166D3"/>
    <w:rsid w:val="002202D2"/>
    <w:rsid w:val="002205B2"/>
    <w:rsid w:val="00220B11"/>
    <w:rsid w:val="00221403"/>
    <w:rsid w:val="0022198A"/>
    <w:rsid w:val="00222A77"/>
    <w:rsid w:val="00222FC8"/>
    <w:rsid w:val="00223594"/>
    <w:rsid w:val="00223798"/>
    <w:rsid w:val="00223FAE"/>
    <w:rsid w:val="00225372"/>
    <w:rsid w:val="00225708"/>
    <w:rsid w:val="00225756"/>
    <w:rsid w:val="00226694"/>
    <w:rsid w:val="00227C6F"/>
    <w:rsid w:val="00227CFF"/>
    <w:rsid w:val="00227DAE"/>
    <w:rsid w:val="00230552"/>
    <w:rsid w:val="00230703"/>
    <w:rsid w:val="0023120C"/>
    <w:rsid w:val="002325EE"/>
    <w:rsid w:val="0023297A"/>
    <w:rsid w:val="00233C9B"/>
    <w:rsid w:val="00233DDF"/>
    <w:rsid w:val="0023590C"/>
    <w:rsid w:val="002368B8"/>
    <w:rsid w:val="00236AF8"/>
    <w:rsid w:val="002375BD"/>
    <w:rsid w:val="0024052D"/>
    <w:rsid w:val="002413CD"/>
    <w:rsid w:val="00245B20"/>
    <w:rsid w:val="00245BAA"/>
    <w:rsid w:val="00246024"/>
    <w:rsid w:val="0024666D"/>
    <w:rsid w:val="00247538"/>
    <w:rsid w:val="002479E6"/>
    <w:rsid w:val="00250582"/>
    <w:rsid w:val="00251606"/>
    <w:rsid w:val="0025166E"/>
    <w:rsid w:val="0025228E"/>
    <w:rsid w:val="0025386B"/>
    <w:rsid w:val="002542A7"/>
    <w:rsid w:val="0025443E"/>
    <w:rsid w:val="00254BBC"/>
    <w:rsid w:val="00256551"/>
    <w:rsid w:val="00256BCB"/>
    <w:rsid w:val="002615CA"/>
    <w:rsid w:val="00261868"/>
    <w:rsid w:val="00262A2F"/>
    <w:rsid w:val="00262C4E"/>
    <w:rsid w:val="00263FE0"/>
    <w:rsid w:val="0026609B"/>
    <w:rsid w:val="0026651A"/>
    <w:rsid w:val="00266ECC"/>
    <w:rsid w:val="002673A8"/>
    <w:rsid w:val="00267774"/>
    <w:rsid w:val="00274141"/>
    <w:rsid w:val="00274B63"/>
    <w:rsid w:val="00274D3A"/>
    <w:rsid w:val="00275625"/>
    <w:rsid w:val="00275E15"/>
    <w:rsid w:val="002768AC"/>
    <w:rsid w:val="00276AF9"/>
    <w:rsid w:val="002770C6"/>
    <w:rsid w:val="002802D4"/>
    <w:rsid w:val="0028287F"/>
    <w:rsid w:val="00283167"/>
    <w:rsid w:val="00283C71"/>
    <w:rsid w:val="00286E98"/>
    <w:rsid w:val="00291556"/>
    <w:rsid w:val="00291694"/>
    <w:rsid w:val="00292922"/>
    <w:rsid w:val="00292CB7"/>
    <w:rsid w:val="00292D30"/>
    <w:rsid w:val="0029328B"/>
    <w:rsid w:val="0029461B"/>
    <w:rsid w:val="00294DB2"/>
    <w:rsid w:val="00294FCE"/>
    <w:rsid w:val="0029540B"/>
    <w:rsid w:val="00295528"/>
    <w:rsid w:val="002957ED"/>
    <w:rsid w:val="002972B0"/>
    <w:rsid w:val="00297A0F"/>
    <w:rsid w:val="002A0A95"/>
    <w:rsid w:val="002A1C2B"/>
    <w:rsid w:val="002A2BCC"/>
    <w:rsid w:val="002A2C6D"/>
    <w:rsid w:val="002A42E6"/>
    <w:rsid w:val="002A4E8A"/>
    <w:rsid w:val="002A587B"/>
    <w:rsid w:val="002A738E"/>
    <w:rsid w:val="002B0068"/>
    <w:rsid w:val="002B088B"/>
    <w:rsid w:val="002B0B28"/>
    <w:rsid w:val="002B0EEE"/>
    <w:rsid w:val="002B1BD1"/>
    <w:rsid w:val="002B1E2C"/>
    <w:rsid w:val="002B2DD0"/>
    <w:rsid w:val="002B402C"/>
    <w:rsid w:val="002B4371"/>
    <w:rsid w:val="002B4EB1"/>
    <w:rsid w:val="002B6925"/>
    <w:rsid w:val="002B732E"/>
    <w:rsid w:val="002C09DA"/>
    <w:rsid w:val="002C1157"/>
    <w:rsid w:val="002C11A1"/>
    <w:rsid w:val="002C21C3"/>
    <w:rsid w:val="002C31A4"/>
    <w:rsid w:val="002C3A22"/>
    <w:rsid w:val="002C5834"/>
    <w:rsid w:val="002C7318"/>
    <w:rsid w:val="002D0F8F"/>
    <w:rsid w:val="002D156F"/>
    <w:rsid w:val="002D1E58"/>
    <w:rsid w:val="002D3471"/>
    <w:rsid w:val="002D4E0E"/>
    <w:rsid w:val="002D5951"/>
    <w:rsid w:val="002D5B0E"/>
    <w:rsid w:val="002D63F7"/>
    <w:rsid w:val="002D66D3"/>
    <w:rsid w:val="002D6EF5"/>
    <w:rsid w:val="002D6F52"/>
    <w:rsid w:val="002D79E4"/>
    <w:rsid w:val="002E0F08"/>
    <w:rsid w:val="002E24F6"/>
    <w:rsid w:val="002E3B49"/>
    <w:rsid w:val="002E3B6E"/>
    <w:rsid w:val="002E478E"/>
    <w:rsid w:val="002E57F2"/>
    <w:rsid w:val="002E587A"/>
    <w:rsid w:val="002E6BBB"/>
    <w:rsid w:val="002F0121"/>
    <w:rsid w:val="002F0E8E"/>
    <w:rsid w:val="002F213A"/>
    <w:rsid w:val="002F2350"/>
    <w:rsid w:val="002F25F1"/>
    <w:rsid w:val="002F2DE2"/>
    <w:rsid w:val="002F4150"/>
    <w:rsid w:val="002F45A4"/>
    <w:rsid w:val="002F4C16"/>
    <w:rsid w:val="002F58DA"/>
    <w:rsid w:val="002F60A6"/>
    <w:rsid w:val="002F67B8"/>
    <w:rsid w:val="002F6A91"/>
    <w:rsid w:val="002F7D5B"/>
    <w:rsid w:val="00300925"/>
    <w:rsid w:val="0030150B"/>
    <w:rsid w:val="00301B4C"/>
    <w:rsid w:val="00302FCA"/>
    <w:rsid w:val="003031A3"/>
    <w:rsid w:val="00304AEB"/>
    <w:rsid w:val="00304CB0"/>
    <w:rsid w:val="00305245"/>
    <w:rsid w:val="00305D1A"/>
    <w:rsid w:val="00306100"/>
    <w:rsid w:val="00306219"/>
    <w:rsid w:val="00307667"/>
    <w:rsid w:val="00310452"/>
    <w:rsid w:val="00310BE6"/>
    <w:rsid w:val="00311107"/>
    <w:rsid w:val="003126BD"/>
    <w:rsid w:val="003129DE"/>
    <w:rsid w:val="003139DA"/>
    <w:rsid w:val="00313FBE"/>
    <w:rsid w:val="003144F4"/>
    <w:rsid w:val="003164FF"/>
    <w:rsid w:val="00316EA4"/>
    <w:rsid w:val="00321825"/>
    <w:rsid w:val="00322314"/>
    <w:rsid w:val="00323057"/>
    <w:rsid w:val="00330A07"/>
    <w:rsid w:val="003314DE"/>
    <w:rsid w:val="00331C5C"/>
    <w:rsid w:val="00332EFA"/>
    <w:rsid w:val="003349F5"/>
    <w:rsid w:val="00335406"/>
    <w:rsid w:val="00335932"/>
    <w:rsid w:val="00335E45"/>
    <w:rsid w:val="00337592"/>
    <w:rsid w:val="003407F6"/>
    <w:rsid w:val="003409C0"/>
    <w:rsid w:val="00340AAA"/>
    <w:rsid w:val="00342EFC"/>
    <w:rsid w:val="00344438"/>
    <w:rsid w:val="003452BC"/>
    <w:rsid w:val="003452C3"/>
    <w:rsid w:val="003456FC"/>
    <w:rsid w:val="00345CC3"/>
    <w:rsid w:val="003465B1"/>
    <w:rsid w:val="00347BDD"/>
    <w:rsid w:val="00347D92"/>
    <w:rsid w:val="00350037"/>
    <w:rsid w:val="00350D48"/>
    <w:rsid w:val="00352FE9"/>
    <w:rsid w:val="003532F1"/>
    <w:rsid w:val="0035664E"/>
    <w:rsid w:val="00356690"/>
    <w:rsid w:val="00356B72"/>
    <w:rsid w:val="003571D2"/>
    <w:rsid w:val="00357973"/>
    <w:rsid w:val="003604D0"/>
    <w:rsid w:val="003608EA"/>
    <w:rsid w:val="003617F0"/>
    <w:rsid w:val="003632F9"/>
    <w:rsid w:val="0036557B"/>
    <w:rsid w:val="0036586B"/>
    <w:rsid w:val="003659E9"/>
    <w:rsid w:val="00365A7F"/>
    <w:rsid w:val="003663B7"/>
    <w:rsid w:val="00366630"/>
    <w:rsid w:val="00372096"/>
    <w:rsid w:val="00372C13"/>
    <w:rsid w:val="00373AD8"/>
    <w:rsid w:val="00373EDB"/>
    <w:rsid w:val="00374375"/>
    <w:rsid w:val="00374CF7"/>
    <w:rsid w:val="00376036"/>
    <w:rsid w:val="00376716"/>
    <w:rsid w:val="0037724C"/>
    <w:rsid w:val="00377770"/>
    <w:rsid w:val="00377C2B"/>
    <w:rsid w:val="00377C30"/>
    <w:rsid w:val="003817B9"/>
    <w:rsid w:val="00382012"/>
    <w:rsid w:val="003842C0"/>
    <w:rsid w:val="003842E5"/>
    <w:rsid w:val="00386E02"/>
    <w:rsid w:val="003908B9"/>
    <w:rsid w:val="00390FB3"/>
    <w:rsid w:val="00391104"/>
    <w:rsid w:val="003913C6"/>
    <w:rsid w:val="00392A25"/>
    <w:rsid w:val="00392AA7"/>
    <w:rsid w:val="00393B4D"/>
    <w:rsid w:val="003942A6"/>
    <w:rsid w:val="00394E5E"/>
    <w:rsid w:val="00395477"/>
    <w:rsid w:val="003979BF"/>
    <w:rsid w:val="00397DCA"/>
    <w:rsid w:val="003A06DA"/>
    <w:rsid w:val="003A0D16"/>
    <w:rsid w:val="003A13F1"/>
    <w:rsid w:val="003A164E"/>
    <w:rsid w:val="003A1C14"/>
    <w:rsid w:val="003A26E1"/>
    <w:rsid w:val="003A3D10"/>
    <w:rsid w:val="003A3FF9"/>
    <w:rsid w:val="003A4A83"/>
    <w:rsid w:val="003A52C0"/>
    <w:rsid w:val="003A5C81"/>
    <w:rsid w:val="003A5FB5"/>
    <w:rsid w:val="003A6400"/>
    <w:rsid w:val="003A75F1"/>
    <w:rsid w:val="003B0C6B"/>
    <w:rsid w:val="003B158F"/>
    <w:rsid w:val="003B41D1"/>
    <w:rsid w:val="003B4BA6"/>
    <w:rsid w:val="003B4FB5"/>
    <w:rsid w:val="003B6BD0"/>
    <w:rsid w:val="003B7AB2"/>
    <w:rsid w:val="003C0E52"/>
    <w:rsid w:val="003C2133"/>
    <w:rsid w:val="003C2B82"/>
    <w:rsid w:val="003C3A1D"/>
    <w:rsid w:val="003C3FAB"/>
    <w:rsid w:val="003C447C"/>
    <w:rsid w:val="003C480F"/>
    <w:rsid w:val="003C4BBB"/>
    <w:rsid w:val="003C5550"/>
    <w:rsid w:val="003C5C7F"/>
    <w:rsid w:val="003C5FDE"/>
    <w:rsid w:val="003C6B0E"/>
    <w:rsid w:val="003C7C89"/>
    <w:rsid w:val="003C7FDD"/>
    <w:rsid w:val="003D0667"/>
    <w:rsid w:val="003D0758"/>
    <w:rsid w:val="003D128A"/>
    <w:rsid w:val="003D167E"/>
    <w:rsid w:val="003D1C90"/>
    <w:rsid w:val="003D1D7F"/>
    <w:rsid w:val="003D1ECA"/>
    <w:rsid w:val="003D3A22"/>
    <w:rsid w:val="003D52A4"/>
    <w:rsid w:val="003D5753"/>
    <w:rsid w:val="003D708E"/>
    <w:rsid w:val="003D7452"/>
    <w:rsid w:val="003D7A77"/>
    <w:rsid w:val="003E1537"/>
    <w:rsid w:val="003E1A56"/>
    <w:rsid w:val="003E3254"/>
    <w:rsid w:val="003E519D"/>
    <w:rsid w:val="003E5339"/>
    <w:rsid w:val="003E7C25"/>
    <w:rsid w:val="003F055D"/>
    <w:rsid w:val="003F0A86"/>
    <w:rsid w:val="003F2894"/>
    <w:rsid w:val="003F2C41"/>
    <w:rsid w:val="003F32D1"/>
    <w:rsid w:val="003F37C0"/>
    <w:rsid w:val="003F4210"/>
    <w:rsid w:val="003F5EFF"/>
    <w:rsid w:val="003F7292"/>
    <w:rsid w:val="004022EB"/>
    <w:rsid w:val="00403E82"/>
    <w:rsid w:val="00404D09"/>
    <w:rsid w:val="00404FF8"/>
    <w:rsid w:val="004057F0"/>
    <w:rsid w:val="00405854"/>
    <w:rsid w:val="00405D40"/>
    <w:rsid w:val="00407191"/>
    <w:rsid w:val="00407C56"/>
    <w:rsid w:val="004100B0"/>
    <w:rsid w:val="00411FE2"/>
    <w:rsid w:val="00413E2B"/>
    <w:rsid w:val="004165FB"/>
    <w:rsid w:val="00417229"/>
    <w:rsid w:val="00422C2D"/>
    <w:rsid w:val="00422DF5"/>
    <w:rsid w:val="00424C81"/>
    <w:rsid w:val="00424F7D"/>
    <w:rsid w:val="004254D5"/>
    <w:rsid w:val="00426357"/>
    <w:rsid w:val="004267D0"/>
    <w:rsid w:val="00426F7A"/>
    <w:rsid w:val="004305CA"/>
    <w:rsid w:val="00430E0D"/>
    <w:rsid w:val="00430E64"/>
    <w:rsid w:val="004321B4"/>
    <w:rsid w:val="00434143"/>
    <w:rsid w:val="00434376"/>
    <w:rsid w:val="00435985"/>
    <w:rsid w:val="00435B66"/>
    <w:rsid w:val="00436BD6"/>
    <w:rsid w:val="00436F2E"/>
    <w:rsid w:val="00437157"/>
    <w:rsid w:val="0044177A"/>
    <w:rsid w:val="00441A14"/>
    <w:rsid w:val="00442D3F"/>
    <w:rsid w:val="00444405"/>
    <w:rsid w:val="00444809"/>
    <w:rsid w:val="0044487A"/>
    <w:rsid w:val="00445B46"/>
    <w:rsid w:val="0044635A"/>
    <w:rsid w:val="00447506"/>
    <w:rsid w:val="004502AF"/>
    <w:rsid w:val="0045076A"/>
    <w:rsid w:val="0045217D"/>
    <w:rsid w:val="00452198"/>
    <w:rsid w:val="00452D93"/>
    <w:rsid w:val="00453EB5"/>
    <w:rsid w:val="004547BE"/>
    <w:rsid w:val="00454824"/>
    <w:rsid w:val="00454DB6"/>
    <w:rsid w:val="00455498"/>
    <w:rsid w:val="0045595B"/>
    <w:rsid w:val="00455EEF"/>
    <w:rsid w:val="00456083"/>
    <w:rsid w:val="004571DD"/>
    <w:rsid w:val="004575EE"/>
    <w:rsid w:val="00457970"/>
    <w:rsid w:val="00460646"/>
    <w:rsid w:val="00460808"/>
    <w:rsid w:val="00461550"/>
    <w:rsid w:val="004622A5"/>
    <w:rsid w:val="004627DE"/>
    <w:rsid w:val="00463F2D"/>
    <w:rsid w:val="00464337"/>
    <w:rsid w:val="00464C9D"/>
    <w:rsid w:val="00465701"/>
    <w:rsid w:val="00465B29"/>
    <w:rsid w:val="0046625C"/>
    <w:rsid w:val="00466454"/>
    <w:rsid w:val="0046661D"/>
    <w:rsid w:val="00467F2B"/>
    <w:rsid w:val="004706E7"/>
    <w:rsid w:val="00470E2C"/>
    <w:rsid w:val="00472540"/>
    <w:rsid w:val="00472882"/>
    <w:rsid w:val="00472DC2"/>
    <w:rsid w:val="00473DC2"/>
    <w:rsid w:val="0047475C"/>
    <w:rsid w:val="00474F15"/>
    <w:rsid w:val="0047652D"/>
    <w:rsid w:val="00480090"/>
    <w:rsid w:val="00481246"/>
    <w:rsid w:val="00481D04"/>
    <w:rsid w:val="00482682"/>
    <w:rsid w:val="004832DD"/>
    <w:rsid w:val="0048398A"/>
    <w:rsid w:val="0048780D"/>
    <w:rsid w:val="004909C9"/>
    <w:rsid w:val="00490B09"/>
    <w:rsid w:val="00490D90"/>
    <w:rsid w:val="00491208"/>
    <w:rsid w:val="00492357"/>
    <w:rsid w:val="00492D4E"/>
    <w:rsid w:val="004940FA"/>
    <w:rsid w:val="00494E03"/>
    <w:rsid w:val="00497602"/>
    <w:rsid w:val="00497736"/>
    <w:rsid w:val="004A0996"/>
    <w:rsid w:val="004A118B"/>
    <w:rsid w:val="004A2330"/>
    <w:rsid w:val="004A2739"/>
    <w:rsid w:val="004A35B9"/>
    <w:rsid w:val="004A4128"/>
    <w:rsid w:val="004A520C"/>
    <w:rsid w:val="004A5446"/>
    <w:rsid w:val="004A6EAC"/>
    <w:rsid w:val="004A74AE"/>
    <w:rsid w:val="004A7589"/>
    <w:rsid w:val="004A7637"/>
    <w:rsid w:val="004A7DA4"/>
    <w:rsid w:val="004A7DC9"/>
    <w:rsid w:val="004B0CB8"/>
    <w:rsid w:val="004B0FA8"/>
    <w:rsid w:val="004B1AF7"/>
    <w:rsid w:val="004B2366"/>
    <w:rsid w:val="004B3421"/>
    <w:rsid w:val="004B583A"/>
    <w:rsid w:val="004B5E4B"/>
    <w:rsid w:val="004B61FB"/>
    <w:rsid w:val="004C05C5"/>
    <w:rsid w:val="004C1238"/>
    <w:rsid w:val="004C1B3E"/>
    <w:rsid w:val="004C1D2E"/>
    <w:rsid w:val="004C22A8"/>
    <w:rsid w:val="004C304A"/>
    <w:rsid w:val="004C31A4"/>
    <w:rsid w:val="004C4CD3"/>
    <w:rsid w:val="004C7401"/>
    <w:rsid w:val="004C7723"/>
    <w:rsid w:val="004C7954"/>
    <w:rsid w:val="004C7D86"/>
    <w:rsid w:val="004C7EEB"/>
    <w:rsid w:val="004C7F8E"/>
    <w:rsid w:val="004D12FD"/>
    <w:rsid w:val="004D1878"/>
    <w:rsid w:val="004D1AA3"/>
    <w:rsid w:val="004D3511"/>
    <w:rsid w:val="004D37BC"/>
    <w:rsid w:val="004D446A"/>
    <w:rsid w:val="004D45F7"/>
    <w:rsid w:val="004D4D3F"/>
    <w:rsid w:val="004D4D78"/>
    <w:rsid w:val="004D53D8"/>
    <w:rsid w:val="004D5670"/>
    <w:rsid w:val="004D5809"/>
    <w:rsid w:val="004D5AC8"/>
    <w:rsid w:val="004D6664"/>
    <w:rsid w:val="004D74AB"/>
    <w:rsid w:val="004E0A40"/>
    <w:rsid w:val="004E14BD"/>
    <w:rsid w:val="004E1B8D"/>
    <w:rsid w:val="004E2F7D"/>
    <w:rsid w:val="004E4A59"/>
    <w:rsid w:val="004E4A9F"/>
    <w:rsid w:val="004E60FA"/>
    <w:rsid w:val="004E6B38"/>
    <w:rsid w:val="004E7A2F"/>
    <w:rsid w:val="004F0CEC"/>
    <w:rsid w:val="004F2E87"/>
    <w:rsid w:val="004F3D66"/>
    <w:rsid w:val="004F3F0A"/>
    <w:rsid w:val="004F4437"/>
    <w:rsid w:val="004F589D"/>
    <w:rsid w:val="004F5AD7"/>
    <w:rsid w:val="004F7777"/>
    <w:rsid w:val="004F77F1"/>
    <w:rsid w:val="00500E61"/>
    <w:rsid w:val="005050AF"/>
    <w:rsid w:val="005059C0"/>
    <w:rsid w:val="0051073D"/>
    <w:rsid w:val="00511F7F"/>
    <w:rsid w:val="0051234A"/>
    <w:rsid w:val="00512B27"/>
    <w:rsid w:val="005132D6"/>
    <w:rsid w:val="00514440"/>
    <w:rsid w:val="005167D4"/>
    <w:rsid w:val="00517608"/>
    <w:rsid w:val="0052010F"/>
    <w:rsid w:val="0052028D"/>
    <w:rsid w:val="00520FF7"/>
    <w:rsid w:val="00522774"/>
    <w:rsid w:val="0052374B"/>
    <w:rsid w:val="00523DE6"/>
    <w:rsid w:val="00523E1C"/>
    <w:rsid w:val="00525851"/>
    <w:rsid w:val="00525E7A"/>
    <w:rsid w:val="00526E10"/>
    <w:rsid w:val="00526E23"/>
    <w:rsid w:val="00530522"/>
    <w:rsid w:val="0053101C"/>
    <w:rsid w:val="0053173F"/>
    <w:rsid w:val="0053187F"/>
    <w:rsid w:val="00531914"/>
    <w:rsid w:val="00533691"/>
    <w:rsid w:val="0053406B"/>
    <w:rsid w:val="00534428"/>
    <w:rsid w:val="005345C3"/>
    <w:rsid w:val="00536832"/>
    <w:rsid w:val="005368F4"/>
    <w:rsid w:val="00540944"/>
    <w:rsid w:val="005411E6"/>
    <w:rsid w:val="00541B8D"/>
    <w:rsid w:val="00542529"/>
    <w:rsid w:val="00542821"/>
    <w:rsid w:val="00542AD8"/>
    <w:rsid w:val="0054335F"/>
    <w:rsid w:val="005436C7"/>
    <w:rsid w:val="005445F2"/>
    <w:rsid w:val="00544BBB"/>
    <w:rsid w:val="0054615C"/>
    <w:rsid w:val="00546240"/>
    <w:rsid w:val="00546386"/>
    <w:rsid w:val="00546549"/>
    <w:rsid w:val="00550CD6"/>
    <w:rsid w:val="0055138E"/>
    <w:rsid w:val="005517F5"/>
    <w:rsid w:val="005533C5"/>
    <w:rsid w:val="005542FF"/>
    <w:rsid w:val="00555AC8"/>
    <w:rsid w:val="0056048D"/>
    <w:rsid w:val="00561445"/>
    <w:rsid w:val="0056173B"/>
    <w:rsid w:val="00562185"/>
    <w:rsid w:val="005622BA"/>
    <w:rsid w:val="00564A35"/>
    <w:rsid w:val="0056524C"/>
    <w:rsid w:val="00565275"/>
    <w:rsid w:val="00566AB4"/>
    <w:rsid w:val="00567344"/>
    <w:rsid w:val="005674A8"/>
    <w:rsid w:val="00570374"/>
    <w:rsid w:val="00570D24"/>
    <w:rsid w:val="005713AC"/>
    <w:rsid w:val="00571D5A"/>
    <w:rsid w:val="00572FE7"/>
    <w:rsid w:val="00573BF7"/>
    <w:rsid w:val="00573CEF"/>
    <w:rsid w:val="00573F87"/>
    <w:rsid w:val="005767BB"/>
    <w:rsid w:val="00577629"/>
    <w:rsid w:val="00577D72"/>
    <w:rsid w:val="00582286"/>
    <w:rsid w:val="005834E9"/>
    <w:rsid w:val="005837C4"/>
    <w:rsid w:val="00583B2E"/>
    <w:rsid w:val="005842E4"/>
    <w:rsid w:val="00585920"/>
    <w:rsid w:val="00585C9F"/>
    <w:rsid w:val="00586B63"/>
    <w:rsid w:val="00587020"/>
    <w:rsid w:val="00587DEE"/>
    <w:rsid w:val="00590F51"/>
    <w:rsid w:val="00594192"/>
    <w:rsid w:val="00594A4D"/>
    <w:rsid w:val="0059585C"/>
    <w:rsid w:val="00597408"/>
    <w:rsid w:val="005974C7"/>
    <w:rsid w:val="00597B2D"/>
    <w:rsid w:val="005A000A"/>
    <w:rsid w:val="005A0176"/>
    <w:rsid w:val="005A07C4"/>
    <w:rsid w:val="005A0D7F"/>
    <w:rsid w:val="005A114D"/>
    <w:rsid w:val="005A516D"/>
    <w:rsid w:val="005A54D5"/>
    <w:rsid w:val="005A54E3"/>
    <w:rsid w:val="005A6665"/>
    <w:rsid w:val="005A6858"/>
    <w:rsid w:val="005A6C40"/>
    <w:rsid w:val="005B20A2"/>
    <w:rsid w:val="005B2A12"/>
    <w:rsid w:val="005B2AA4"/>
    <w:rsid w:val="005B2B8C"/>
    <w:rsid w:val="005B2B8E"/>
    <w:rsid w:val="005B319E"/>
    <w:rsid w:val="005B3DFA"/>
    <w:rsid w:val="005B4033"/>
    <w:rsid w:val="005B486A"/>
    <w:rsid w:val="005B5AF6"/>
    <w:rsid w:val="005B5C82"/>
    <w:rsid w:val="005B63E2"/>
    <w:rsid w:val="005B6D8D"/>
    <w:rsid w:val="005B6F9E"/>
    <w:rsid w:val="005C0389"/>
    <w:rsid w:val="005C1155"/>
    <w:rsid w:val="005C1494"/>
    <w:rsid w:val="005C1929"/>
    <w:rsid w:val="005C1CE3"/>
    <w:rsid w:val="005C3BF5"/>
    <w:rsid w:val="005C3EC3"/>
    <w:rsid w:val="005C4E41"/>
    <w:rsid w:val="005C632A"/>
    <w:rsid w:val="005C6B23"/>
    <w:rsid w:val="005C7D36"/>
    <w:rsid w:val="005C7F06"/>
    <w:rsid w:val="005D0302"/>
    <w:rsid w:val="005D1231"/>
    <w:rsid w:val="005D24A7"/>
    <w:rsid w:val="005D2635"/>
    <w:rsid w:val="005D36F2"/>
    <w:rsid w:val="005D4A91"/>
    <w:rsid w:val="005D6537"/>
    <w:rsid w:val="005D6C22"/>
    <w:rsid w:val="005D6F80"/>
    <w:rsid w:val="005D7F00"/>
    <w:rsid w:val="005E03AA"/>
    <w:rsid w:val="005E09C4"/>
    <w:rsid w:val="005E0EBA"/>
    <w:rsid w:val="005E220A"/>
    <w:rsid w:val="005E31D4"/>
    <w:rsid w:val="005E380A"/>
    <w:rsid w:val="005E3A8B"/>
    <w:rsid w:val="005E3F41"/>
    <w:rsid w:val="005E6881"/>
    <w:rsid w:val="005E6DB5"/>
    <w:rsid w:val="005E6F86"/>
    <w:rsid w:val="005F07A9"/>
    <w:rsid w:val="005F0EDD"/>
    <w:rsid w:val="005F1100"/>
    <w:rsid w:val="005F17EC"/>
    <w:rsid w:val="005F2F30"/>
    <w:rsid w:val="005F2F78"/>
    <w:rsid w:val="005F4D1E"/>
    <w:rsid w:val="005F4D9F"/>
    <w:rsid w:val="005F5FE4"/>
    <w:rsid w:val="005F7532"/>
    <w:rsid w:val="005F7942"/>
    <w:rsid w:val="00600266"/>
    <w:rsid w:val="00600E01"/>
    <w:rsid w:val="006012B9"/>
    <w:rsid w:val="0060134D"/>
    <w:rsid w:val="006025C8"/>
    <w:rsid w:val="00602685"/>
    <w:rsid w:val="00602903"/>
    <w:rsid w:val="006031E4"/>
    <w:rsid w:val="00605E18"/>
    <w:rsid w:val="00610441"/>
    <w:rsid w:val="006110B7"/>
    <w:rsid w:val="00611BD6"/>
    <w:rsid w:val="00611EDA"/>
    <w:rsid w:val="00613F39"/>
    <w:rsid w:val="006142FC"/>
    <w:rsid w:val="006156B0"/>
    <w:rsid w:val="0061614C"/>
    <w:rsid w:val="006162E4"/>
    <w:rsid w:val="00616E38"/>
    <w:rsid w:val="00620E35"/>
    <w:rsid w:val="00622078"/>
    <w:rsid w:val="00622DE2"/>
    <w:rsid w:val="00622F88"/>
    <w:rsid w:val="0062368C"/>
    <w:rsid w:val="00624022"/>
    <w:rsid w:val="0062422D"/>
    <w:rsid w:val="0062434A"/>
    <w:rsid w:val="0062498D"/>
    <w:rsid w:val="00625184"/>
    <w:rsid w:val="00625486"/>
    <w:rsid w:val="00625C7D"/>
    <w:rsid w:val="00625C89"/>
    <w:rsid w:val="0062651A"/>
    <w:rsid w:val="0062711A"/>
    <w:rsid w:val="0062716A"/>
    <w:rsid w:val="00630D46"/>
    <w:rsid w:val="00631006"/>
    <w:rsid w:val="006319BE"/>
    <w:rsid w:val="00631CA3"/>
    <w:rsid w:val="0063228C"/>
    <w:rsid w:val="006330C9"/>
    <w:rsid w:val="00633253"/>
    <w:rsid w:val="00633450"/>
    <w:rsid w:val="00633D50"/>
    <w:rsid w:val="00633D60"/>
    <w:rsid w:val="00635362"/>
    <w:rsid w:val="00635D43"/>
    <w:rsid w:val="00635F87"/>
    <w:rsid w:val="006403F8"/>
    <w:rsid w:val="00640B9A"/>
    <w:rsid w:val="006411AA"/>
    <w:rsid w:val="00641EBB"/>
    <w:rsid w:val="00641EE2"/>
    <w:rsid w:val="00642412"/>
    <w:rsid w:val="00643279"/>
    <w:rsid w:val="00643F17"/>
    <w:rsid w:val="0064545A"/>
    <w:rsid w:val="00645F3E"/>
    <w:rsid w:val="00647085"/>
    <w:rsid w:val="0064735D"/>
    <w:rsid w:val="00650530"/>
    <w:rsid w:val="0065104B"/>
    <w:rsid w:val="00651779"/>
    <w:rsid w:val="006537BF"/>
    <w:rsid w:val="00654387"/>
    <w:rsid w:val="00654C4D"/>
    <w:rsid w:val="006600C5"/>
    <w:rsid w:val="006601B3"/>
    <w:rsid w:val="00660D69"/>
    <w:rsid w:val="006624EC"/>
    <w:rsid w:val="00665C74"/>
    <w:rsid w:val="00665D5E"/>
    <w:rsid w:val="00666ABC"/>
    <w:rsid w:val="00667207"/>
    <w:rsid w:val="00667F1B"/>
    <w:rsid w:val="00671AEE"/>
    <w:rsid w:val="00671BB0"/>
    <w:rsid w:val="00672639"/>
    <w:rsid w:val="006732DE"/>
    <w:rsid w:val="00673F4A"/>
    <w:rsid w:val="006753C6"/>
    <w:rsid w:val="006755D1"/>
    <w:rsid w:val="0067720D"/>
    <w:rsid w:val="00677223"/>
    <w:rsid w:val="00680A70"/>
    <w:rsid w:val="00683A29"/>
    <w:rsid w:val="00685DEE"/>
    <w:rsid w:val="00686550"/>
    <w:rsid w:val="00687B82"/>
    <w:rsid w:val="00690E0C"/>
    <w:rsid w:val="006916FB"/>
    <w:rsid w:val="006918F2"/>
    <w:rsid w:val="006922A6"/>
    <w:rsid w:val="00693183"/>
    <w:rsid w:val="00694028"/>
    <w:rsid w:val="00694C05"/>
    <w:rsid w:val="00694D5D"/>
    <w:rsid w:val="00695BD6"/>
    <w:rsid w:val="006962D6"/>
    <w:rsid w:val="00696449"/>
    <w:rsid w:val="006966EC"/>
    <w:rsid w:val="006970F8"/>
    <w:rsid w:val="006A07CA"/>
    <w:rsid w:val="006A0985"/>
    <w:rsid w:val="006A303C"/>
    <w:rsid w:val="006A362A"/>
    <w:rsid w:val="006A3CF3"/>
    <w:rsid w:val="006A3E13"/>
    <w:rsid w:val="006A4C87"/>
    <w:rsid w:val="006A5061"/>
    <w:rsid w:val="006A5374"/>
    <w:rsid w:val="006A5AA1"/>
    <w:rsid w:val="006A5BD7"/>
    <w:rsid w:val="006A6416"/>
    <w:rsid w:val="006A6F8E"/>
    <w:rsid w:val="006A7383"/>
    <w:rsid w:val="006A7722"/>
    <w:rsid w:val="006A772F"/>
    <w:rsid w:val="006B13EB"/>
    <w:rsid w:val="006B174D"/>
    <w:rsid w:val="006B17EF"/>
    <w:rsid w:val="006B1ACD"/>
    <w:rsid w:val="006B2062"/>
    <w:rsid w:val="006B3C87"/>
    <w:rsid w:val="006B435C"/>
    <w:rsid w:val="006B48E1"/>
    <w:rsid w:val="006B4936"/>
    <w:rsid w:val="006B53F8"/>
    <w:rsid w:val="006B66F7"/>
    <w:rsid w:val="006C25C3"/>
    <w:rsid w:val="006C2EB7"/>
    <w:rsid w:val="006C6D7C"/>
    <w:rsid w:val="006C724C"/>
    <w:rsid w:val="006C76CE"/>
    <w:rsid w:val="006D2E7A"/>
    <w:rsid w:val="006D30C4"/>
    <w:rsid w:val="006D319C"/>
    <w:rsid w:val="006D3266"/>
    <w:rsid w:val="006D3558"/>
    <w:rsid w:val="006D3721"/>
    <w:rsid w:val="006D3A97"/>
    <w:rsid w:val="006D5C36"/>
    <w:rsid w:val="006D73B4"/>
    <w:rsid w:val="006E0174"/>
    <w:rsid w:val="006E1292"/>
    <w:rsid w:val="006E144A"/>
    <w:rsid w:val="006E41DF"/>
    <w:rsid w:val="006E47E2"/>
    <w:rsid w:val="006E4829"/>
    <w:rsid w:val="006E502C"/>
    <w:rsid w:val="006E6514"/>
    <w:rsid w:val="006E6B5D"/>
    <w:rsid w:val="006F0EA3"/>
    <w:rsid w:val="006F0EEF"/>
    <w:rsid w:val="006F2880"/>
    <w:rsid w:val="006F4FFC"/>
    <w:rsid w:val="006F5EB5"/>
    <w:rsid w:val="006F630C"/>
    <w:rsid w:val="006F7BCA"/>
    <w:rsid w:val="007001E1"/>
    <w:rsid w:val="00701EA3"/>
    <w:rsid w:val="0070354A"/>
    <w:rsid w:val="00703984"/>
    <w:rsid w:val="00703AFD"/>
    <w:rsid w:val="00703D5C"/>
    <w:rsid w:val="00703FCB"/>
    <w:rsid w:val="0070449F"/>
    <w:rsid w:val="00705D53"/>
    <w:rsid w:val="00711FB9"/>
    <w:rsid w:val="007132BE"/>
    <w:rsid w:val="00713854"/>
    <w:rsid w:val="00715E55"/>
    <w:rsid w:val="00716206"/>
    <w:rsid w:val="0071631C"/>
    <w:rsid w:val="007163E2"/>
    <w:rsid w:val="00716B68"/>
    <w:rsid w:val="00717B49"/>
    <w:rsid w:val="00717E42"/>
    <w:rsid w:val="0072300E"/>
    <w:rsid w:val="0072301D"/>
    <w:rsid w:val="0072372C"/>
    <w:rsid w:val="00724C6B"/>
    <w:rsid w:val="007251AC"/>
    <w:rsid w:val="0072615B"/>
    <w:rsid w:val="0072654A"/>
    <w:rsid w:val="007266EF"/>
    <w:rsid w:val="00726DE0"/>
    <w:rsid w:val="00726F16"/>
    <w:rsid w:val="00727D83"/>
    <w:rsid w:val="00727FC4"/>
    <w:rsid w:val="00730266"/>
    <w:rsid w:val="007302F4"/>
    <w:rsid w:val="0073137B"/>
    <w:rsid w:val="007317C3"/>
    <w:rsid w:val="00732586"/>
    <w:rsid w:val="00732C1E"/>
    <w:rsid w:val="0073466E"/>
    <w:rsid w:val="00734FA6"/>
    <w:rsid w:val="007373A7"/>
    <w:rsid w:val="00737933"/>
    <w:rsid w:val="00737C3E"/>
    <w:rsid w:val="00743273"/>
    <w:rsid w:val="007433DA"/>
    <w:rsid w:val="00743D7D"/>
    <w:rsid w:val="00744073"/>
    <w:rsid w:val="00744482"/>
    <w:rsid w:val="00745183"/>
    <w:rsid w:val="00746418"/>
    <w:rsid w:val="00746FD5"/>
    <w:rsid w:val="007514DD"/>
    <w:rsid w:val="007525F7"/>
    <w:rsid w:val="007530AD"/>
    <w:rsid w:val="00753574"/>
    <w:rsid w:val="00754105"/>
    <w:rsid w:val="007542D3"/>
    <w:rsid w:val="00754CA8"/>
    <w:rsid w:val="0075530D"/>
    <w:rsid w:val="0075556C"/>
    <w:rsid w:val="007558C4"/>
    <w:rsid w:val="007559D4"/>
    <w:rsid w:val="00760416"/>
    <w:rsid w:val="00763365"/>
    <w:rsid w:val="0076345B"/>
    <w:rsid w:val="00764838"/>
    <w:rsid w:val="00765223"/>
    <w:rsid w:val="0076697E"/>
    <w:rsid w:val="00767B4A"/>
    <w:rsid w:val="007718C5"/>
    <w:rsid w:val="00772753"/>
    <w:rsid w:val="00772776"/>
    <w:rsid w:val="00772DAC"/>
    <w:rsid w:val="00772EC3"/>
    <w:rsid w:val="00772EC9"/>
    <w:rsid w:val="00773FAF"/>
    <w:rsid w:val="0077431B"/>
    <w:rsid w:val="00775F4F"/>
    <w:rsid w:val="00776199"/>
    <w:rsid w:val="00776B37"/>
    <w:rsid w:val="00776BDC"/>
    <w:rsid w:val="00776D33"/>
    <w:rsid w:val="007778AD"/>
    <w:rsid w:val="0078044A"/>
    <w:rsid w:val="0078111A"/>
    <w:rsid w:val="00782A74"/>
    <w:rsid w:val="00782ABA"/>
    <w:rsid w:val="00782D5B"/>
    <w:rsid w:val="0078417F"/>
    <w:rsid w:val="0078456E"/>
    <w:rsid w:val="00784C96"/>
    <w:rsid w:val="00785582"/>
    <w:rsid w:val="00787920"/>
    <w:rsid w:val="007911B5"/>
    <w:rsid w:val="007920E9"/>
    <w:rsid w:val="0079451A"/>
    <w:rsid w:val="007953DB"/>
    <w:rsid w:val="00795511"/>
    <w:rsid w:val="00795539"/>
    <w:rsid w:val="00795728"/>
    <w:rsid w:val="007960E5"/>
    <w:rsid w:val="00796518"/>
    <w:rsid w:val="00796C77"/>
    <w:rsid w:val="007A30FA"/>
    <w:rsid w:val="007A3DDC"/>
    <w:rsid w:val="007A5872"/>
    <w:rsid w:val="007A5C6B"/>
    <w:rsid w:val="007A72C2"/>
    <w:rsid w:val="007A73B6"/>
    <w:rsid w:val="007B1D61"/>
    <w:rsid w:val="007B24BC"/>
    <w:rsid w:val="007B2EBC"/>
    <w:rsid w:val="007B4965"/>
    <w:rsid w:val="007B4B6E"/>
    <w:rsid w:val="007B5B15"/>
    <w:rsid w:val="007B5C74"/>
    <w:rsid w:val="007B600D"/>
    <w:rsid w:val="007B6184"/>
    <w:rsid w:val="007C0515"/>
    <w:rsid w:val="007C0A25"/>
    <w:rsid w:val="007C0D66"/>
    <w:rsid w:val="007C278E"/>
    <w:rsid w:val="007C2865"/>
    <w:rsid w:val="007C28E6"/>
    <w:rsid w:val="007C2D44"/>
    <w:rsid w:val="007C504E"/>
    <w:rsid w:val="007C59FE"/>
    <w:rsid w:val="007C5B9F"/>
    <w:rsid w:val="007C626C"/>
    <w:rsid w:val="007C64E0"/>
    <w:rsid w:val="007C65E1"/>
    <w:rsid w:val="007C6BB7"/>
    <w:rsid w:val="007C700B"/>
    <w:rsid w:val="007C743C"/>
    <w:rsid w:val="007C75C8"/>
    <w:rsid w:val="007C7A55"/>
    <w:rsid w:val="007C7EF2"/>
    <w:rsid w:val="007D243E"/>
    <w:rsid w:val="007D2496"/>
    <w:rsid w:val="007D37FC"/>
    <w:rsid w:val="007D38FC"/>
    <w:rsid w:val="007D3B9D"/>
    <w:rsid w:val="007D4119"/>
    <w:rsid w:val="007D424F"/>
    <w:rsid w:val="007D5049"/>
    <w:rsid w:val="007D592B"/>
    <w:rsid w:val="007D606D"/>
    <w:rsid w:val="007D6440"/>
    <w:rsid w:val="007D65BA"/>
    <w:rsid w:val="007E2805"/>
    <w:rsid w:val="007E4337"/>
    <w:rsid w:val="007E47F8"/>
    <w:rsid w:val="007E58A0"/>
    <w:rsid w:val="007E756D"/>
    <w:rsid w:val="007F0F63"/>
    <w:rsid w:val="007F16F7"/>
    <w:rsid w:val="007F2686"/>
    <w:rsid w:val="007F2E0B"/>
    <w:rsid w:val="007F411C"/>
    <w:rsid w:val="007F4417"/>
    <w:rsid w:val="007F5D4F"/>
    <w:rsid w:val="007F6410"/>
    <w:rsid w:val="007F6B54"/>
    <w:rsid w:val="007F7960"/>
    <w:rsid w:val="007F7C42"/>
    <w:rsid w:val="008000CD"/>
    <w:rsid w:val="008002A8"/>
    <w:rsid w:val="00800445"/>
    <w:rsid w:val="008004B5"/>
    <w:rsid w:val="0080119A"/>
    <w:rsid w:val="00802D21"/>
    <w:rsid w:val="008030DC"/>
    <w:rsid w:val="00803502"/>
    <w:rsid w:val="008036E8"/>
    <w:rsid w:val="00804E60"/>
    <w:rsid w:val="008066A1"/>
    <w:rsid w:val="00806AED"/>
    <w:rsid w:val="008072AA"/>
    <w:rsid w:val="00807B48"/>
    <w:rsid w:val="00810086"/>
    <w:rsid w:val="00810226"/>
    <w:rsid w:val="00810D76"/>
    <w:rsid w:val="00813DD7"/>
    <w:rsid w:val="0081411F"/>
    <w:rsid w:val="00814886"/>
    <w:rsid w:val="00817191"/>
    <w:rsid w:val="00820E79"/>
    <w:rsid w:val="00820E89"/>
    <w:rsid w:val="00822A2D"/>
    <w:rsid w:val="00825D7F"/>
    <w:rsid w:val="00825E28"/>
    <w:rsid w:val="00830C85"/>
    <w:rsid w:val="0083129E"/>
    <w:rsid w:val="00831D10"/>
    <w:rsid w:val="0083255D"/>
    <w:rsid w:val="008349C9"/>
    <w:rsid w:val="0083502A"/>
    <w:rsid w:val="008353F0"/>
    <w:rsid w:val="00835E21"/>
    <w:rsid w:val="00836626"/>
    <w:rsid w:val="008367DE"/>
    <w:rsid w:val="00842330"/>
    <w:rsid w:val="0084270E"/>
    <w:rsid w:val="008427FC"/>
    <w:rsid w:val="008445DF"/>
    <w:rsid w:val="00844B6B"/>
    <w:rsid w:val="0084573D"/>
    <w:rsid w:val="008469FF"/>
    <w:rsid w:val="00850928"/>
    <w:rsid w:val="00850B9C"/>
    <w:rsid w:val="0085254F"/>
    <w:rsid w:val="00852D9F"/>
    <w:rsid w:val="008530EE"/>
    <w:rsid w:val="0085373A"/>
    <w:rsid w:val="00853BA1"/>
    <w:rsid w:val="00853C54"/>
    <w:rsid w:val="008553EC"/>
    <w:rsid w:val="008554FE"/>
    <w:rsid w:val="00856AE9"/>
    <w:rsid w:val="0085705C"/>
    <w:rsid w:val="008573AE"/>
    <w:rsid w:val="00860645"/>
    <w:rsid w:val="00860CD6"/>
    <w:rsid w:val="008611FF"/>
    <w:rsid w:val="00861825"/>
    <w:rsid w:val="00861A90"/>
    <w:rsid w:val="00862C03"/>
    <w:rsid w:val="0086358D"/>
    <w:rsid w:val="00863C01"/>
    <w:rsid w:val="00864420"/>
    <w:rsid w:val="008667D7"/>
    <w:rsid w:val="00866A29"/>
    <w:rsid w:val="00867A2E"/>
    <w:rsid w:val="0087001E"/>
    <w:rsid w:val="008715D8"/>
    <w:rsid w:val="0087213C"/>
    <w:rsid w:val="0087263E"/>
    <w:rsid w:val="0087466E"/>
    <w:rsid w:val="00874917"/>
    <w:rsid w:val="00874C7D"/>
    <w:rsid w:val="00876C33"/>
    <w:rsid w:val="00877B6F"/>
    <w:rsid w:val="008800FD"/>
    <w:rsid w:val="00880BFF"/>
    <w:rsid w:val="00881677"/>
    <w:rsid w:val="008817A8"/>
    <w:rsid w:val="00881A4E"/>
    <w:rsid w:val="00883F99"/>
    <w:rsid w:val="008840C7"/>
    <w:rsid w:val="008845E4"/>
    <w:rsid w:val="008846D4"/>
    <w:rsid w:val="00884F2D"/>
    <w:rsid w:val="00885055"/>
    <w:rsid w:val="00886375"/>
    <w:rsid w:val="0088654F"/>
    <w:rsid w:val="00886657"/>
    <w:rsid w:val="0088729F"/>
    <w:rsid w:val="00887514"/>
    <w:rsid w:val="0088751E"/>
    <w:rsid w:val="008906B1"/>
    <w:rsid w:val="008906BC"/>
    <w:rsid w:val="008909A3"/>
    <w:rsid w:val="00891361"/>
    <w:rsid w:val="00892649"/>
    <w:rsid w:val="008929B4"/>
    <w:rsid w:val="00892DEB"/>
    <w:rsid w:val="00893D84"/>
    <w:rsid w:val="0089572B"/>
    <w:rsid w:val="00896128"/>
    <w:rsid w:val="00896404"/>
    <w:rsid w:val="0089657E"/>
    <w:rsid w:val="008970FD"/>
    <w:rsid w:val="00897593"/>
    <w:rsid w:val="00897DA8"/>
    <w:rsid w:val="008A141E"/>
    <w:rsid w:val="008A15A1"/>
    <w:rsid w:val="008A4941"/>
    <w:rsid w:val="008A4CD3"/>
    <w:rsid w:val="008A510F"/>
    <w:rsid w:val="008A56E4"/>
    <w:rsid w:val="008A6F0F"/>
    <w:rsid w:val="008A7722"/>
    <w:rsid w:val="008B0001"/>
    <w:rsid w:val="008B00F6"/>
    <w:rsid w:val="008B172F"/>
    <w:rsid w:val="008B17C2"/>
    <w:rsid w:val="008B1933"/>
    <w:rsid w:val="008B25C2"/>
    <w:rsid w:val="008B3550"/>
    <w:rsid w:val="008B3B54"/>
    <w:rsid w:val="008B47BB"/>
    <w:rsid w:val="008B4F36"/>
    <w:rsid w:val="008B70B5"/>
    <w:rsid w:val="008C0594"/>
    <w:rsid w:val="008C0C5B"/>
    <w:rsid w:val="008C12A9"/>
    <w:rsid w:val="008C1A24"/>
    <w:rsid w:val="008C3FC1"/>
    <w:rsid w:val="008C495F"/>
    <w:rsid w:val="008C4DAD"/>
    <w:rsid w:val="008C5C92"/>
    <w:rsid w:val="008C5F6C"/>
    <w:rsid w:val="008C7690"/>
    <w:rsid w:val="008D156E"/>
    <w:rsid w:val="008D19DC"/>
    <w:rsid w:val="008D2394"/>
    <w:rsid w:val="008D2A51"/>
    <w:rsid w:val="008D2AF0"/>
    <w:rsid w:val="008D2BFF"/>
    <w:rsid w:val="008D365A"/>
    <w:rsid w:val="008D4570"/>
    <w:rsid w:val="008D4AD1"/>
    <w:rsid w:val="008D4E91"/>
    <w:rsid w:val="008D5CA4"/>
    <w:rsid w:val="008D62EA"/>
    <w:rsid w:val="008D6575"/>
    <w:rsid w:val="008D66AF"/>
    <w:rsid w:val="008D75C8"/>
    <w:rsid w:val="008D7B04"/>
    <w:rsid w:val="008D7C53"/>
    <w:rsid w:val="008E0CEA"/>
    <w:rsid w:val="008E14C3"/>
    <w:rsid w:val="008E2E18"/>
    <w:rsid w:val="008E328B"/>
    <w:rsid w:val="008E334B"/>
    <w:rsid w:val="008E4248"/>
    <w:rsid w:val="008E52BD"/>
    <w:rsid w:val="008E5464"/>
    <w:rsid w:val="008E629E"/>
    <w:rsid w:val="008E65F5"/>
    <w:rsid w:val="008E6ADF"/>
    <w:rsid w:val="008E6E36"/>
    <w:rsid w:val="008F0827"/>
    <w:rsid w:val="008F09B8"/>
    <w:rsid w:val="008F0CFA"/>
    <w:rsid w:val="008F0E89"/>
    <w:rsid w:val="008F145E"/>
    <w:rsid w:val="008F20FF"/>
    <w:rsid w:val="008F3163"/>
    <w:rsid w:val="008F3306"/>
    <w:rsid w:val="008F413D"/>
    <w:rsid w:val="008F4879"/>
    <w:rsid w:val="008F5292"/>
    <w:rsid w:val="008F53DE"/>
    <w:rsid w:val="008F57F9"/>
    <w:rsid w:val="008F67C0"/>
    <w:rsid w:val="008F67D4"/>
    <w:rsid w:val="008F6B4A"/>
    <w:rsid w:val="008F6E28"/>
    <w:rsid w:val="0090054B"/>
    <w:rsid w:val="00900986"/>
    <w:rsid w:val="00902DCB"/>
    <w:rsid w:val="00903B0E"/>
    <w:rsid w:val="00904AE7"/>
    <w:rsid w:val="00905C77"/>
    <w:rsid w:val="00910079"/>
    <w:rsid w:val="00910986"/>
    <w:rsid w:val="00910ABB"/>
    <w:rsid w:val="00911316"/>
    <w:rsid w:val="00911749"/>
    <w:rsid w:val="00911AE5"/>
    <w:rsid w:val="00912DCD"/>
    <w:rsid w:val="009148D5"/>
    <w:rsid w:val="00914FC0"/>
    <w:rsid w:val="00916451"/>
    <w:rsid w:val="00916BD5"/>
    <w:rsid w:val="00916DCB"/>
    <w:rsid w:val="009172CC"/>
    <w:rsid w:val="00917501"/>
    <w:rsid w:val="00917690"/>
    <w:rsid w:val="009179A5"/>
    <w:rsid w:val="00917BDE"/>
    <w:rsid w:val="0092169A"/>
    <w:rsid w:val="00921CEE"/>
    <w:rsid w:val="00923976"/>
    <w:rsid w:val="00924C8B"/>
    <w:rsid w:val="0092559F"/>
    <w:rsid w:val="00926FDF"/>
    <w:rsid w:val="00927A30"/>
    <w:rsid w:val="0093005C"/>
    <w:rsid w:val="00930899"/>
    <w:rsid w:val="0093141F"/>
    <w:rsid w:val="0093344B"/>
    <w:rsid w:val="009334D6"/>
    <w:rsid w:val="009348FA"/>
    <w:rsid w:val="00934951"/>
    <w:rsid w:val="00934BB3"/>
    <w:rsid w:val="00934F6C"/>
    <w:rsid w:val="00935227"/>
    <w:rsid w:val="00935278"/>
    <w:rsid w:val="00936282"/>
    <w:rsid w:val="00936CE7"/>
    <w:rsid w:val="00941BF2"/>
    <w:rsid w:val="009420DD"/>
    <w:rsid w:val="00942E23"/>
    <w:rsid w:val="0094345E"/>
    <w:rsid w:val="0094407E"/>
    <w:rsid w:val="00944218"/>
    <w:rsid w:val="00944389"/>
    <w:rsid w:val="00945248"/>
    <w:rsid w:val="009469CE"/>
    <w:rsid w:val="0095034E"/>
    <w:rsid w:val="009505C7"/>
    <w:rsid w:val="009506F9"/>
    <w:rsid w:val="0095148A"/>
    <w:rsid w:val="009514C6"/>
    <w:rsid w:val="00951676"/>
    <w:rsid w:val="009528DE"/>
    <w:rsid w:val="009529AB"/>
    <w:rsid w:val="00953874"/>
    <w:rsid w:val="00953921"/>
    <w:rsid w:val="00954D0B"/>
    <w:rsid w:val="00957969"/>
    <w:rsid w:val="0096175D"/>
    <w:rsid w:val="00961894"/>
    <w:rsid w:val="00962775"/>
    <w:rsid w:val="009627B4"/>
    <w:rsid w:val="0096295B"/>
    <w:rsid w:val="009634A9"/>
    <w:rsid w:val="00963A04"/>
    <w:rsid w:val="00970720"/>
    <w:rsid w:val="00970E22"/>
    <w:rsid w:val="00971844"/>
    <w:rsid w:val="00972E50"/>
    <w:rsid w:val="00974E43"/>
    <w:rsid w:val="00974ECA"/>
    <w:rsid w:val="009754BA"/>
    <w:rsid w:val="00976C1C"/>
    <w:rsid w:val="00977219"/>
    <w:rsid w:val="00977783"/>
    <w:rsid w:val="0098008E"/>
    <w:rsid w:val="00980613"/>
    <w:rsid w:val="0098231D"/>
    <w:rsid w:val="00982B0F"/>
    <w:rsid w:val="00983904"/>
    <w:rsid w:val="009845BB"/>
    <w:rsid w:val="00985257"/>
    <w:rsid w:val="009861E0"/>
    <w:rsid w:val="00990159"/>
    <w:rsid w:val="009902FD"/>
    <w:rsid w:val="00991E8A"/>
    <w:rsid w:val="0099228A"/>
    <w:rsid w:val="00992B73"/>
    <w:rsid w:val="00992C7A"/>
    <w:rsid w:val="00992C8A"/>
    <w:rsid w:val="0099318A"/>
    <w:rsid w:val="00993386"/>
    <w:rsid w:val="0099472F"/>
    <w:rsid w:val="009947D8"/>
    <w:rsid w:val="0099580C"/>
    <w:rsid w:val="00995F77"/>
    <w:rsid w:val="009A208E"/>
    <w:rsid w:val="009A242D"/>
    <w:rsid w:val="009A2A3E"/>
    <w:rsid w:val="009A2C97"/>
    <w:rsid w:val="009A3175"/>
    <w:rsid w:val="009A33D6"/>
    <w:rsid w:val="009A3FDB"/>
    <w:rsid w:val="009A4041"/>
    <w:rsid w:val="009A42F0"/>
    <w:rsid w:val="009A524C"/>
    <w:rsid w:val="009A52AE"/>
    <w:rsid w:val="009A57B2"/>
    <w:rsid w:val="009A57DB"/>
    <w:rsid w:val="009A58B5"/>
    <w:rsid w:val="009A5D0D"/>
    <w:rsid w:val="009A6605"/>
    <w:rsid w:val="009A6E9D"/>
    <w:rsid w:val="009A7414"/>
    <w:rsid w:val="009A77AE"/>
    <w:rsid w:val="009B02B2"/>
    <w:rsid w:val="009B1233"/>
    <w:rsid w:val="009B1507"/>
    <w:rsid w:val="009B1837"/>
    <w:rsid w:val="009B19BB"/>
    <w:rsid w:val="009B3615"/>
    <w:rsid w:val="009B3EE6"/>
    <w:rsid w:val="009B434E"/>
    <w:rsid w:val="009B4B31"/>
    <w:rsid w:val="009B6797"/>
    <w:rsid w:val="009B6F13"/>
    <w:rsid w:val="009B701E"/>
    <w:rsid w:val="009B7E46"/>
    <w:rsid w:val="009C09FE"/>
    <w:rsid w:val="009C0E85"/>
    <w:rsid w:val="009C11B8"/>
    <w:rsid w:val="009C1330"/>
    <w:rsid w:val="009C1654"/>
    <w:rsid w:val="009C2294"/>
    <w:rsid w:val="009C2884"/>
    <w:rsid w:val="009C3993"/>
    <w:rsid w:val="009C5383"/>
    <w:rsid w:val="009C586E"/>
    <w:rsid w:val="009C6486"/>
    <w:rsid w:val="009D01CE"/>
    <w:rsid w:val="009D0A78"/>
    <w:rsid w:val="009D0F4A"/>
    <w:rsid w:val="009D16DB"/>
    <w:rsid w:val="009D1BD6"/>
    <w:rsid w:val="009D26B2"/>
    <w:rsid w:val="009D30B0"/>
    <w:rsid w:val="009D3420"/>
    <w:rsid w:val="009D45B3"/>
    <w:rsid w:val="009D4B5E"/>
    <w:rsid w:val="009E0582"/>
    <w:rsid w:val="009E23A2"/>
    <w:rsid w:val="009E299A"/>
    <w:rsid w:val="009E2AF5"/>
    <w:rsid w:val="009E377F"/>
    <w:rsid w:val="009E49CA"/>
    <w:rsid w:val="009E5D92"/>
    <w:rsid w:val="009E6229"/>
    <w:rsid w:val="009E660A"/>
    <w:rsid w:val="009E7A88"/>
    <w:rsid w:val="009F0B82"/>
    <w:rsid w:val="009F0BE0"/>
    <w:rsid w:val="009F10B0"/>
    <w:rsid w:val="009F211F"/>
    <w:rsid w:val="009F3355"/>
    <w:rsid w:val="009F3D48"/>
    <w:rsid w:val="009F450E"/>
    <w:rsid w:val="009F4B4D"/>
    <w:rsid w:val="009F4DE4"/>
    <w:rsid w:val="009F4ECB"/>
    <w:rsid w:val="009F56E4"/>
    <w:rsid w:val="009F5A64"/>
    <w:rsid w:val="009F5F4E"/>
    <w:rsid w:val="009F6FBA"/>
    <w:rsid w:val="009F7459"/>
    <w:rsid w:val="009F7881"/>
    <w:rsid w:val="009F79F1"/>
    <w:rsid w:val="009F7F92"/>
    <w:rsid w:val="00A0163B"/>
    <w:rsid w:val="00A02138"/>
    <w:rsid w:val="00A02344"/>
    <w:rsid w:val="00A02D02"/>
    <w:rsid w:val="00A04D68"/>
    <w:rsid w:val="00A058DB"/>
    <w:rsid w:val="00A06072"/>
    <w:rsid w:val="00A06BDD"/>
    <w:rsid w:val="00A10228"/>
    <w:rsid w:val="00A1027D"/>
    <w:rsid w:val="00A107B1"/>
    <w:rsid w:val="00A129B9"/>
    <w:rsid w:val="00A139AF"/>
    <w:rsid w:val="00A143AB"/>
    <w:rsid w:val="00A20D3D"/>
    <w:rsid w:val="00A217EB"/>
    <w:rsid w:val="00A22304"/>
    <w:rsid w:val="00A227F6"/>
    <w:rsid w:val="00A22BA0"/>
    <w:rsid w:val="00A2385A"/>
    <w:rsid w:val="00A23FCF"/>
    <w:rsid w:val="00A249E5"/>
    <w:rsid w:val="00A25C29"/>
    <w:rsid w:val="00A25F0F"/>
    <w:rsid w:val="00A262BF"/>
    <w:rsid w:val="00A26CBA"/>
    <w:rsid w:val="00A26CD4"/>
    <w:rsid w:val="00A26F50"/>
    <w:rsid w:val="00A270CF"/>
    <w:rsid w:val="00A30CCD"/>
    <w:rsid w:val="00A31AA0"/>
    <w:rsid w:val="00A3224F"/>
    <w:rsid w:val="00A323B8"/>
    <w:rsid w:val="00A32416"/>
    <w:rsid w:val="00A33A57"/>
    <w:rsid w:val="00A33F3B"/>
    <w:rsid w:val="00A3605A"/>
    <w:rsid w:val="00A379BD"/>
    <w:rsid w:val="00A401FF"/>
    <w:rsid w:val="00A4230F"/>
    <w:rsid w:val="00A4599E"/>
    <w:rsid w:val="00A4660F"/>
    <w:rsid w:val="00A5049E"/>
    <w:rsid w:val="00A5127D"/>
    <w:rsid w:val="00A526FC"/>
    <w:rsid w:val="00A52797"/>
    <w:rsid w:val="00A52B83"/>
    <w:rsid w:val="00A52DB0"/>
    <w:rsid w:val="00A53044"/>
    <w:rsid w:val="00A53362"/>
    <w:rsid w:val="00A53EE0"/>
    <w:rsid w:val="00A5410A"/>
    <w:rsid w:val="00A54F80"/>
    <w:rsid w:val="00A5584C"/>
    <w:rsid w:val="00A55C73"/>
    <w:rsid w:val="00A570BC"/>
    <w:rsid w:val="00A57514"/>
    <w:rsid w:val="00A57BE2"/>
    <w:rsid w:val="00A57CAE"/>
    <w:rsid w:val="00A6095F"/>
    <w:rsid w:val="00A613B2"/>
    <w:rsid w:val="00A616F4"/>
    <w:rsid w:val="00A6178D"/>
    <w:rsid w:val="00A61DC5"/>
    <w:rsid w:val="00A621E0"/>
    <w:rsid w:val="00A6241E"/>
    <w:rsid w:val="00A63AA4"/>
    <w:rsid w:val="00A64079"/>
    <w:rsid w:val="00A64E32"/>
    <w:rsid w:val="00A65973"/>
    <w:rsid w:val="00A70CF4"/>
    <w:rsid w:val="00A7116F"/>
    <w:rsid w:val="00A71F9E"/>
    <w:rsid w:val="00A71FD7"/>
    <w:rsid w:val="00A7441D"/>
    <w:rsid w:val="00A752F0"/>
    <w:rsid w:val="00A77679"/>
    <w:rsid w:val="00A77BCE"/>
    <w:rsid w:val="00A77DDB"/>
    <w:rsid w:val="00A812FB"/>
    <w:rsid w:val="00A814B5"/>
    <w:rsid w:val="00A83336"/>
    <w:rsid w:val="00A858E5"/>
    <w:rsid w:val="00A87AA7"/>
    <w:rsid w:val="00A912E0"/>
    <w:rsid w:val="00A91EA1"/>
    <w:rsid w:val="00A9291D"/>
    <w:rsid w:val="00A9305E"/>
    <w:rsid w:val="00A932D3"/>
    <w:rsid w:val="00A93696"/>
    <w:rsid w:val="00A93807"/>
    <w:rsid w:val="00A93E9B"/>
    <w:rsid w:val="00A97850"/>
    <w:rsid w:val="00AA0E01"/>
    <w:rsid w:val="00AA105D"/>
    <w:rsid w:val="00AA1467"/>
    <w:rsid w:val="00AA31A1"/>
    <w:rsid w:val="00AA386D"/>
    <w:rsid w:val="00AA409E"/>
    <w:rsid w:val="00AA5CCE"/>
    <w:rsid w:val="00AA68C9"/>
    <w:rsid w:val="00AA7403"/>
    <w:rsid w:val="00AB0FCA"/>
    <w:rsid w:val="00AB33B1"/>
    <w:rsid w:val="00AB3BD9"/>
    <w:rsid w:val="00AB56E1"/>
    <w:rsid w:val="00AB6888"/>
    <w:rsid w:val="00AB7CE2"/>
    <w:rsid w:val="00AB7DE1"/>
    <w:rsid w:val="00AC0E66"/>
    <w:rsid w:val="00AC4C49"/>
    <w:rsid w:val="00AC5011"/>
    <w:rsid w:val="00AC53F4"/>
    <w:rsid w:val="00AC578B"/>
    <w:rsid w:val="00AC69F5"/>
    <w:rsid w:val="00AC6E11"/>
    <w:rsid w:val="00AD0156"/>
    <w:rsid w:val="00AD3E7F"/>
    <w:rsid w:val="00AD7586"/>
    <w:rsid w:val="00AD75C7"/>
    <w:rsid w:val="00AD7A67"/>
    <w:rsid w:val="00AE07ED"/>
    <w:rsid w:val="00AE1B17"/>
    <w:rsid w:val="00AE1BC8"/>
    <w:rsid w:val="00AE25F4"/>
    <w:rsid w:val="00AE2A09"/>
    <w:rsid w:val="00AE344A"/>
    <w:rsid w:val="00AE4109"/>
    <w:rsid w:val="00AE4B1F"/>
    <w:rsid w:val="00AE4CCC"/>
    <w:rsid w:val="00AE65A0"/>
    <w:rsid w:val="00AF1983"/>
    <w:rsid w:val="00AF2602"/>
    <w:rsid w:val="00AF34E7"/>
    <w:rsid w:val="00AF3B20"/>
    <w:rsid w:val="00AF3CBB"/>
    <w:rsid w:val="00AF5106"/>
    <w:rsid w:val="00AF6899"/>
    <w:rsid w:val="00AF7C07"/>
    <w:rsid w:val="00B00E2D"/>
    <w:rsid w:val="00B00F40"/>
    <w:rsid w:val="00B01226"/>
    <w:rsid w:val="00B023A4"/>
    <w:rsid w:val="00B02F2D"/>
    <w:rsid w:val="00B047BD"/>
    <w:rsid w:val="00B0527F"/>
    <w:rsid w:val="00B0607B"/>
    <w:rsid w:val="00B063F8"/>
    <w:rsid w:val="00B0652B"/>
    <w:rsid w:val="00B0707A"/>
    <w:rsid w:val="00B0784A"/>
    <w:rsid w:val="00B10060"/>
    <w:rsid w:val="00B1013A"/>
    <w:rsid w:val="00B10AE9"/>
    <w:rsid w:val="00B10FA3"/>
    <w:rsid w:val="00B1115B"/>
    <w:rsid w:val="00B14A81"/>
    <w:rsid w:val="00B15F11"/>
    <w:rsid w:val="00B160A2"/>
    <w:rsid w:val="00B166A2"/>
    <w:rsid w:val="00B167A4"/>
    <w:rsid w:val="00B16875"/>
    <w:rsid w:val="00B176C0"/>
    <w:rsid w:val="00B17CCA"/>
    <w:rsid w:val="00B17E43"/>
    <w:rsid w:val="00B2000E"/>
    <w:rsid w:val="00B203C0"/>
    <w:rsid w:val="00B204C0"/>
    <w:rsid w:val="00B220D8"/>
    <w:rsid w:val="00B22E8C"/>
    <w:rsid w:val="00B23278"/>
    <w:rsid w:val="00B24425"/>
    <w:rsid w:val="00B26E97"/>
    <w:rsid w:val="00B303E1"/>
    <w:rsid w:val="00B30D4B"/>
    <w:rsid w:val="00B3106E"/>
    <w:rsid w:val="00B3175A"/>
    <w:rsid w:val="00B32A76"/>
    <w:rsid w:val="00B35C96"/>
    <w:rsid w:val="00B373BD"/>
    <w:rsid w:val="00B4040D"/>
    <w:rsid w:val="00B41565"/>
    <w:rsid w:val="00B431B1"/>
    <w:rsid w:val="00B4471F"/>
    <w:rsid w:val="00B44CC3"/>
    <w:rsid w:val="00B45E27"/>
    <w:rsid w:val="00B45F6E"/>
    <w:rsid w:val="00B46B32"/>
    <w:rsid w:val="00B46CD9"/>
    <w:rsid w:val="00B4752A"/>
    <w:rsid w:val="00B47A26"/>
    <w:rsid w:val="00B5097A"/>
    <w:rsid w:val="00B51D89"/>
    <w:rsid w:val="00B51EE0"/>
    <w:rsid w:val="00B52897"/>
    <w:rsid w:val="00B53F86"/>
    <w:rsid w:val="00B547D6"/>
    <w:rsid w:val="00B54C82"/>
    <w:rsid w:val="00B54CF6"/>
    <w:rsid w:val="00B5626D"/>
    <w:rsid w:val="00B56FF8"/>
    <w:rsid w:val="00B570B0"/>
    <w:rsid w:val="00B5797C"/>
    <w:rsid w:val="00B57C1B"/>
    <w:rsid w:val="00B6098F"/>
    <w:rsid w:val="00B61BA8"/>
    <w:rsid w:val="00B621BA"/>
    <w:rsid w:val="00B64B65"/>
    <w:rsid w:val="00B708B9"/>
    <w:rsid w:val="00B7139B"/>
    <w:rsid w:val="00B721C9"/>
    <w:rsid w:val="00B73401"/>
    <w:rsid w:val="00B77722"/>
    <w:rsid w:val="00B80C0B"/>
    <w:rsid w:val="00B8209C"/>
    <w:rsid w:val="00B826CD"/>
    <w:rsid w:val="00B83317"/>
    <w:rsid w:val="00B834DA"/>
    <w:rsid w:val="00B83A46"/>
    <w:rsid w:val="00B85B64"/>
    <w:rsid w:val="00B868B3"/>
    <w:rsid w:val="00B8746B"/>
    <w:rsid w:val="00B90F8A"/>
    <w:rsid w:val="00B92206"/>
    <w:rsid w:val="00B94296"/>
    <w:rsid w:val="00B946CF"/>
    <w:rsid w:val="00B9492A"/>
    <w:rsid w:val="00B95AE8"/>
    <w:rsid w:val="00B96D73"/>
    <w:rsid w:val="00B96E28"/>
    <w:rsid w:val="00B975DD"/>
    <w:rsid w:val="00BA1B2F"/>
    <w:rsid w:val="00BA212D"/>
    <w:rsid w:val="00BA2855"/>
    <w:rsid w:val="00BA2CE7"/>
    <w:rsid w:val="00BA2EE2"/>
    <w:rsid w:val="00BA333B"/>
    <w:rsid w:val="00BA43BE"/>
    <w:rsid w:val="00BA6E42"/>
    <w:rsid w:val="00BA7529"/>
    <w:rsid w:val="00BB0333"/>
    <w:rsid w:val="00BB2373"/>
    <w:rsid w:val="00BB50AB"/>
    <w:rsid w:val="00BB5962"/>
    <w:rsid w:val="00BB59E8"/>
    <w:rsid w:val="00BB66FB"/>
    <w:rsid w:val="00BB6BB8"/>
    <w:rsid w:val="00BC0960"/>
    <w:rsid w:val="00BC1630"/>
    <w:rsid w:val="00BC1A27"/>
    <w:rsid w:val="00BC2029"/>
    <w:rsid w:val="00BC204A"/>
    <w:rsid w:val="00BC270B"/>
    <w:rsid w:val="00BC2E76"/>
    <w:rsid w:val="00BC3366"/>
    <w:rsid w:val="00BC5521"/>
    <w:rsid w:val="00BC5AAF"/>
    <w:rsid w:val="00BC5DFE"/>
    <w:rsid w:val="00BC73FF"/>
    <w:rsid w:val="00BD204B"/>
    <w:rsid w:val="00BD29E9"/>
    <w:rsid w:val="00BD35A8"/>
    <w:rsid w:val="00BD3FDF"/>
    <w:rsid w:val="00BD430C"/>
    <w:rsid w:val="00BD4F61"/>
    <w:rsid w:val="00BD560A"/>
    <w:rsid w:val="00BD62D1"/>
    <w:rsid w:val="00BD7775"/>
    <w:rsid w:val="00BD7F84"/>
    <w:rsid w:val="00BE0187"/>
    <w:rsid w:val="00BE099C"/>
    <w:rsid w:val="00BE14E0"/>
    <w:rsid w:val="00BE5170"/>
    <w:rsid w:val="00BE5A7B"/>
    <w:rsid w:val="00BE6CF7"/>
    <w:rsid w:val="00BF0A58"/>
    <w:rsid w:val="00BF0C78"/>
    <w:rsid w:val="00BF0D32"/>
    <w:rsid w:val="00BF1E44"/>
    <w:rsid w:val="00BF4503"/>
    <w:rsid w:val="00BF49C5"/>
    <w:rsid w:val="00BF569C"/>
    <w:rsid w:val="00BF57DA"/>
    <w:rsid w:val="00BF5F96"/>
    <w:rsid w:val="00BF6B9E"/>
    <w:rsid w:val="00BF6E59"/>
    <w:rsid w:val="00BF6EAE"/>
    <w:rsid w:val="00BF6F97"/>
    <w:rsid w:val="00BF7394"/>
    <w:rsid w:val="00BF73E6"/>
    <w:rsid w:val="00BF78AE"/>
    <w:rsid w:val="00C02691"/>
    <w:rsid w:val="00C0287C"/>
    <w:rsid w:val="00C03846"/>
    <w:rsid w:val="00C03CC9"/>
    <w:rsid w:val="00C0418B"/>
    <w:rsid w:val="00C0534D"/>
    <w:rsid w:val="00C059C1"/>
    <w:rsid w:val="00C05B69"/>
    <w:rsid w:val="00C05DC1"/>
    <w:rsid w:val="00C0667E"/>
    <w:rsid w:val="00C071A0"/>
    <w:rsid w:val="00C101E4"/>
    <w:rsid w:val="00C105DB"/>
    <w:rsid w:val="00C10672"/>
    <w:rsid w:val="00C13B09"/>
    <w:rsid w:val="00C14B31"/>
    <w:rsid w:val="00C16407"/>
    <w:rsid w:val="00C17386"/>
    <w:rsid w:val="00C1796A"/>
    <w:rsid w:val="00C2062D"/>
    <w:rsid w:val="00C20989"/>
    <w:rsid w:val="00C21FCD"/>
    <w:rsid w:val="00C2263A"/>
    <w:rsid w:val="00C23489"/>
    <w:rsid w:val="00C23ABA"/>
    <w:rsid w:val="00C25465"/>
    <w:rsid w:val="00C25A2E"/>
    <w:rsid w:val="00C26113"/>
    <w:rsid w:val="00C26A19"/>
    <w:rsid w:val="00C30AC8"/>
    <w:rsid w:val="00C310C2"/>
    <w:rsid w:val="00C32852"/>
    <w:rsid w:val="00C32E79"/>
    <w:rsid w:val="00C3589A"/>
    <w:rsid w:val="00C35A95"/>
    <w:rsid w:val="00C36144"/>
    <w:rsid w:val="00C36D2C"/>
    <w:rsid w:val="00C36ECC"/>
    <w:rsid w:val="00C37E99"/>
    <w:rsid w:val="00C4162F"/>
    <w:rsid w:val="00C41B56"/>
    <w:rsid w:val="00C41D83"/>
    <w:rsid w:val="00C41EB4"/>
    <w:rsid w:val="00C42211"/>
    <w:rsid w:val="00C42F8D"/>
    <w:rsid w:val="00C43AED"/>
    <w:rsid w:val="00C43FF2"/>
    <w:rsid w:val="00C44D19"/>
    <w:rsid w:val="00C46ABC"/>
    <w:rsid w:val="00C47581"/>
    <w:rsid w:val="00C47622"/>
    <w:rsid w:val="00C476E2"/>
    <w:rsid w:val="00C47E0D"/>
    <w:rsid w:val="00C500D4"/>
    <w:rsid w:val="00C51633"/>
    <w:rsid w:val="00C51A2A"/>
    <w:rsid w:val="00C51F47"/>
    <w:rsid w:val="00C520A5"/>
    <w:rsid w:val="00C52111"/>
    <w:rsid w:val="00C5363C"/>
    <w:rsid w:val="00C5377F"/>
    <w:rsid w:val="00C55118"/>
    <w:rsid w:val="00C574BE"/>
    <w:rsid w:val="00C60701"/>
    <w:rsid w:val="00C610D8"/>
    <w:rsid w:val="00C61B0A"/>
    <w:rsid w:val="00C61DBC"/>
    <w:rsid w:val="00C62459"/>
    <w:rsid w:val="00C62846"/>
    <w:rsid w:val="00C628B5"/>
    <w:rsid w:val="00C62EDA"/>
    <w:rsid w:val="00C63FA0"/>
    <w:rsid w:val="00C64E15"/>
    <w:rsid w:val="00C652C9"/>
    <w:rsid w:val="00C653AA"/>
    <w:rsid w:val="00C6623E"/>
    <w:rsid w:val="00C66931"/>
    <w:rsid w:val="00C66B56"/>
    <w:rsid w:val="00C71367"/>
    <w:rsid w:val="00C71632"/>
    <w:rsid w:val="00C7182D"/>
    <w:rsid w:val="00C71D92"/>
    <w:rsid w:val="00C73077"/>
    <w:rsid w:val="00C73546"/>
    <w:rsid w:val="00C7417F"/>
    <w:rsid w:val="00C759E9"/>
    <w:rsid w:val="00C76D5B"/>
    <w:rsid w:val="00C8022D"/>
    <w:rsid w:val="00C80619"/>
    <w:rsid w:val="00C80673"/>
    <w:rsid w:val="00C80C89"/>
    <w:rsid w:val="00C81036"/>
    <w:rsid w:val="00C82F65"/>
    <w:rsid w:val="00C830DF"/>
    <w:rsid w:val="00C83965"/>
    <w:rsid w:val="00C847C9"/>
    <w:rsid w:val="00C84AC5"/>
    <w:rsid w:val="00C85A9B"/>
    <w:rsid w:val="00C85E0D"/>
    <w:rsid w:val="00C860D7"/>
    <w:rsid w:val="00C86A35"/>
    <w:rsid w:val="00C909C0"/>
    <w:rsid w:val="00C90B7D"/>
    <w:rsid w:val="00C90C6F"/>
    <w:rsid w:val="00C90D34"/>
    <w:rsid w:val="00C90E87"/>
    <w:rsid w:val="00C91095"/>
    <w:rsid w:val="00C9201D"/>
    <w:rsid w:val="00C92305"/>
    <w:rsid w:val="00C923F6"/>
    <w:rsid w:val="00C95602"/>
    <w:rsid w:val="00C95A5F"/>
    <w:rsid w:val="00C96FB4"/>
    <w:rsid w:val="00C9776F"/>
    <w:rsid w:val="00CA1617"/>
    <w:rsid w:val="00CA5FBF"/>
    <w:rsid w:val="00CA7FD4"/>
    <w:rsid w:val="00CB0F91"/>
    <w:rsid w:val="00CB20D4"/>
    <w:rsid w:val="00CB2F88"/>
    <w:rsid w:val="00CB3BDD"/>
    <w:rsid w:val="00CB4B2D"/>
    <w:rsid w:val="00CB4CD9"/>
    <w:rsid w:val="00CB5FF4"/>
    <w:rsid w:val="00CB69C5"/>
    <w:rsid w:val="00CC0412"/>
    <w:rsid w:val="00CC096E"/>
    <w:rsid w:val="00CC12E9"/>
    <w:rsid w:val="00CC14CC"/>
    <w:rsid w:val="00CC22A2"/>
    <w:rsid w:val="00CC2595"/>
    <w:rsid w:val="00CC2F27"/>
    <w:rsid w:val="00CC3216"/>
    <w:rsid w:val="00CC36E1"/>
    <w:rsid w:val="00CC5AD8"/>
    <w:rsid w:val="00CC7002"/>
    <w:rsid w:val="00CC7790"/>
    <w:rsid w:val="00CC7966"/>
    <w:rsid w:val="00CD066A"/>
    <w:rsid w:val="00CD0FDE"/>
    <w:rsid w:val="00CD1C9B"/>
    <w:rsid w:val="00CD2B2A"/>
    <w:rsid w:val="00CD3100"/>
    <w:rsid w:val="00CD31F4"/>
    <w:rsid w:val="00CD3531"/>
    <w:rsid w:val="00CD41BA"/>
    <w:rsid w:val="00CD4532"/>
    <w:rsid w:val="00CD669D"/>
    <w:rsid w:val="00CE1BDC"/>
    <w:rsid w:val="00CE38C2"/>
    <w:rsid w:val="00CE4127"/>
    <w:rsid w:val="00CE4349"/>
    <w:rsid w:val="00CE499E"/>
    <w:rsid w:val="00CE4FC5"/>
    <w:rsid w:val="00CE503D"/>
    <w:rsid w:val="00CE5AE4"/>
    <w:rsid w:val="00CE70EC"/>
    <w:rsid w:val="00CE7D20"/>
    <w:rsid w:val="00CF0F87"/>
    <w:rsid w:val="00CF17A6"/>
    <w:rsid w:val="00CF215E"/>
    <w:rsid w:val="00CF37F6"/>
    <w:rsid w:val="00CF498A"/>
    <w:rsid w:val="00CF5B5B"/>
    <w:rsid w:val="00CF69A0"/>
    <w:rsid w:val="00CF71DB"/>
    <w:rsid w:val="00CF7754"/>
    <w:rsid w:val="00D00BD2"/>
    <w:rsid w:val="00D01309"/>
    <w:rsid w:val="00D017AF"/>
    <w:rsid w:val="00D0266B"/>
    <w:rsid w:val="00D030C0"/>
    <w:rsid w:val="00D04F85"/>
    <w:rsid w:val="00D04FA2"/>
    <w:rsid w:val="00D05313"/>
    <w:rsid w:val="00D05AD3"/>
    <w:rsid w:val="00D062AD"/>
    <w:rsid w:val="00D0683A"/>
    <w:rsid w:val="00D06B07"/>
    <w:rsid w:val="00D10AAF"/>
    <w:rsid w:val="00D10E3A"/>
    <w:rsid w:val="00D11B73"/>
    <w:rsid w:val="00D11C25"/>
    <w:rsid w:val="00D14C83"/>
    <w:rsid w:val="00D16E14"/>
    <w:rsid w:val="00D17E0C"/>
    <w:rsid w:val="00D201B0"/>
    <w:rsid w:val="00D2059C"/>
    <w:rsid w:val="00D21A8F"/>
    <w:rsid w:val="00D226E5"/>
    <w:rsid w:val="00D22CBE"/>
    <w:rsid w:val="00D230A8"/>
    <w:rsid w:val="00D24391"/>
    <w:rsid w:val="00D24D06"/>
    <w:rsid w:val="00D2555A"/>
    <w:rsid w:val="00D25AA3"/>
    <w:rsid w:val="00D27078"/>
    <w:rsid w:val="00D27D33"/>
    <w:rsid w:val="00D27D66"/>
    <w:rsid w:val="00D30259"/>
    <w:rsid w:val="00D30C93"/>
    <w:rsid w:val="00D323FA"/>
    <w:rsid w:val="00D32FC9"/>
    <w:rsid w:val="00D33157"/>
    <w:rsid w:val="00D33949"/>
    <w:rsid w:val="00D33B00"/>
    <w:rsid w:val="00D35304"/>
    <w:rsid w:val="00D3534B"/>
    <w:rsid w:val="00D35733"/>
    <w:rsid w:val="00D36F52"/>
    <w:rsid w:val="00D37953"/>
    <w:rsid w:val="00D40879"/>
    <w:rsid w:val="00D40B7F"/>
    <w:rsid w:val="00D41063"/>
    <w:rsid w:val="00D410EF"/>
    <w:rsid w:val="00D411A9"/>
    <w:rsid w:val="00D42B9E"/>
    <w:rsid w:val="00D43C7F"/>
    <w:rsid w:val="00D45C31"/>
    <w:rsid w:val="00D46CE2"/>
    <w:rsid w:val="00D504A8"/>
    <w:rsid w:val="00D5061D"/>
    <w:rsid w:val="00D5120E"/>
    <w:rsid w:val="00D51610"/>
    <w:rsid w:val="00D51A16"/>
    <w:rsid w:val="00D51CC8"/>
    <w:rsid w:val="00D5212F"/>
    <w:rsid w:val="00D54386"/>
    <w:rsid w:val="00D55703"/>
    <w:rsid w:val="00D55EE6"/>
    <w:rsid w:val="00D56544"/>
    <w:rsid w:val="00D579CE"/>
    <w:rsid w:val="00D57C1A"/>
    <w:rsid w:val="00D63D53"/>
    <w:rsid w:val="00D64686"/>
    <w:rsid w:val="00D6527C"/>
    <w:rsid w:val="00D67FAF"/>
    <w:rsid w:val="00D704C7"/>
    <w:rsid w:val="00D7076C"/>
    <w:rsid w:val="00D709A6"/>
    <w:rsid w:val="00D71417"/>
    <w:rsid w:val="00D71491"/>
    <w:rsid w:val="00D71501"/>
    <w:rsid w:val="00D71FFD"/>
    <w:rsid w:val="00D72A89"/>
    <w:rsid w:val="00D74150"/>
    <w:rsid w:val="00D741F3"/>
    <w:rsid w:val="00D74C97"/>
    <w:rsid w:val="00D770EC"/>
    <w:rsid w:val="00D77602"/>
    <w:rsid w:val="00D81015"/>
    <w:rsid w:val="00D816E6"/>
    <w:rsid w:val="00D818A0"/>
    <w:rsid w:val="00D8310D"/>
    <w:rsid w:val="00D83FA8"/>
    <w:rsid w:val="00D85E2E"/>
    <w:rsid w:val="00D85F21"/>
    <w:rsid w:val="00D85FDA"/>
    <w:rsid w:val="00D86694"/>
    <w:rsid w:val="00D87661"/>
    <w:rsid w:val="00D9313A"/>
    <w:rsid w:val="00D932AB"/>
    <w:rsid w:val="00D93A23"/>
    <w:rsid w:val="00D9430F"/>
    <w:rsid w:val="00D946FE"/>
    <w:rsid w:val="00D94E1B"/>
    <w:rsid w:val="00D94EAD"/>
    <w:rsid w:val="00D95B0D"/>
    <w:rsid w:val="00D962EA"/>
    <w:rsid w:val="00D9698F"/>
    <w:rsid w:val="00D971A3"/>
    <w:rsid w:val="00D974BF"/>
    <w:rsid w:val="00D97973"/>
    <w:rsid w:val="00D97C68"/>
    <w:rsid w:val="00D97C8A"/>
    <w:rsid w:val="00DA0C14"/>
    <w:rsid w:val="00DA1158"/>
    <w:rsid w:val="00DA128E"/>
    <w:rsid w:val="00DA28E8"/>
    <w:rsid w:val="00DA53E7"/>
    <w:rsid w:val="00DA5783"/>
    <w:rsid w:val="00DA7ED6"/>
    <w:rsid w:val="00DB038E"/>
    <w:rsid w:val="00DB071C"/>
    <w:rsid w:val="00DB08A7"/>
    <w:rsid w:val="00DB1C7B"/>
    <w:rsid w:val="00DB22E8"/>
    <w:rsid w:val="00DB280E"/>
    <w:rsid w:val="00DB2D7A"/>
    <w:rsid w:val="00DB3091"/>
    <w:rsid w:val="00DB332B"/>
    <w:rsid w:val="00DB4CD8"/>
    <w:rsid w:val="00DB5316"/>
    <w:rsid w:val="00DB560C"/>
    <w:rsid w:val="00DB5CDB"/>
    <w:rsid w:val="00DB790C"/>
    <w:rsid w:val="00DB7B93"/>
    <w:rsid w:val="00DC09AF"/>
    <w:rsid w:val="00DC0B37"/>
    <w:rsid w:val="00DC116E"/>
    <w:rsid w:val="00DC1AA7"/>
    <w:rsid w:val="00DC26DC"/>
    <w:rsid w:val="00DC2723"/>
    <w:rsid w:val="00DC34C7"/>
    <w:rsid w:val="00DC3AD8"/>
    <w:rsid w:val="00DC3F50"/>
    <w:rsid w:val="00DC473A"/>
    <w:rsid w:val="00DC5029"/>
    <w:rsid w:val="00DC55B7"/>
    <w:rsid w:val="00DC6491"/>
    <w:rsid w:val="00DC7416"/>
    <w:rsid w:val="00DC7D00"/>
    <w:rsid w:val="00DD026B"/>
    <w:rsid w:val="00DD076F"/>
    <w:rsid w:val="00DD08CA"/>
    <w:rsid w:val="00DD1FF1"/>
    <w:rsid w:val="00DD2672"/>
    <w:rsid w:val="00DD3005"/>
    <w:rsid w:val="00DD3383"/>
    <w:rsid w:val="00DD412B"/>
    <w:rsid w:val="00DD4834"/>
    <w:rsid w:val="00DD4D11"/>
    <w:rsid w:val="00DD556D"/>
    <w:rsid w:val="00DD59BE"/>
    <w:rsid w:val="00DD6D80"/>
    <w:rsid w:val="00DD6FE0"/>
    <w:rsid w:val="00DD74C4"/>
    <w:rsid w:val="00DD74FC"/>
    <w:rsid w:val="00DE001E"/>
    <w:rsid w:val="00DE11A6"/>
    <w:rsid w:val="00DE2480"/>
    <w:rsid w:val="00DE2CEC"/>
    <w:rsid w:val="00DE41D3"/>
    <w:rsid w:val="00DE5018"/>
    <w:rsid w:val="00DE5594"/>
    <w:rsid w:val="00DE5D00"/>
    <w:rsid w:val="00DE6DF0"/>
    <w:rsid w:val="00DE75BA"/>
    <w:rsid w:val="00DF02C2"/>
    <w:rsid w:val="00DF0E17"/>
    <w:rsid w:val="00DF1238"/>
    <w:rsid w:val="00DF1687"/>
    <w:rsid w:val="00DF1C16"/>
    <w:rsid w:val="00DF315F"/>
    <w:rsid w:val="00DF3272"/>
    <w:rsid w:val="00DF4653"/>
    <w:rsid w:val="00DF568A"/>
    <w:rsid w:val="00DF62AB"/>
    <w:rsid w:val="00DF664C"/>
    <w:rsid w:val="00DF7458"/>
    <w:rsid w:val="00E00A88"/>
    <w:rsid w:val="00E02186"/>
    <w:rsid w:val="00E02CA1"/>
    <w:rsid w:val="00E02D32"/>
    <w:rsid w:val="00E03330"/>
    <w:rsid w:val="00E04274"/>
    <w:rsid w:val="00E0585D"/>
    <w:rsid w:val="00E06EFF"/>
    <w:rsid w:val="00E1153A"/>
    <w:rsid w:val="00E14690"/>
    <w:rsid w:val="00E16786"/>
    <w:rsid w:val="00E17325"/>
    <w:rsid w:val="00E17553"/>
    <w:rsid w:val="00E20090"/>
    <w:rsid w:val="00E21ACA"/>
    <w:rsid w:val="00E21F23"/>
    <w:rsid w:val="00E22BD1"/>
    <w:rsid w:val="00E23609"/>
    <w:rsid w:val="00E23919"/>
    <w:rsid w:val="00E25766"/>
    <w:rsid w:val="00E260F8"/>
    <w:rsid w:val="00E26DA3"/>
    <w:rsid w:val="00E301CC"/>
    <w:rsid w:val="00E317BF"/>
    <w:rsid w:val="00E31C3A"/>
    <w:rsid w:val="00E31F40"/>
    <w:rsid w:val="00E32668"/>
    <w:rsid w:val="00E35ECC"/>
    <w:rsid w:val="00E36553"/>
    <w:rsid w:val="00E36BA5"/>
    <w:rsid w:val="00E37C35"/>
    <w:rsid w:val="00E4015D"/>
    <w:rsid w:val="00E40AF8"/>
    <w:rsid w:val="00E40D48"/>
    <w:rsid w:val="00E427AE"/>
    <w:rsid w:val="00E449BC"/>
    <w:rsid w:val="00E44E96"/>
    <w:rsid w:val="00E456DC"/>
    <w:rsid w:val="00E461F7"/>
    <w:rsid w:val="00E474FE"/>
    <w:rsid w:val="00E4755E"/>
    <w:rsid w:val="00E51EE9"/>
    <w:rsid w:val="00E51F6E"/>
    <w:rsid w:val="00E55795"/>
    <w:rsid w:val="00E563DB"/>
    <w:rsid w:val="00E56830"/>
    <w:rsid w:val="00E57452"/>
    <w:rsid w:val="00E60E06"/>
    <w:rsid w:val="00E610FE"/>
    <w:rsid w:val="00E612B1"/>
    <w:rsid w:val="00E61647"/>
    <w:rsid w:val="00E6165B"/>
    <w:rsid w:val="00E63777"/>
    <w:rsid w:val="00E64FA5"/>
    <w:rsid w:val="00E66C7E"/>
    <w:rsid w:val="00E70C16"/>
    <w:rsid w:val="00E71F10"/>
    <w:rsid w:val="00E7303D"/>
    <w:rsid w:val="00E74FA1"/>
    <w:rsid w:val="00E7613B"/>
    <w:rsid w:val="00E76348"/>
    <w:rsid w:val="00E76F1B"/>
    <w:rsid w:val="00E77E78"/>
    <w:rsid w:val="00E80452"/>
    <w:rsid w:val="00E814BC"/>
    <w:rsid w:val="00E81E8F"/>
    <w:rsid w:val="00E834F2"/>
    <w:rsid w:val="00E83ABA"/>
    <w:rsid w:val="00E83CF2"/>
    <w:rsid w:val="00E83ECF"/>
    <w:rsid w:val="00E844A0"/>
    <w:rsid w:val="00E84906"/>
    <w:rsid w:val="00E85870"/>
    <w:rsid w:val="00E85FAB"/>
    <w:rsid w:val="00E86ABE"/>
    <w:rsid w:val="00E90657"/>
    <w:rsid w:val="00E917F1"/>
    <w:rsid w:val="00E9229E"/>
    <w:rsid w:val="00E93057"/>
    <w:rsid w:val="00E93874"/>
    <w:rsid w:val="00E944D1"/>
    <w:rsid w:val="00E946F8"/>
    <w:rsid w:val="00E94DF1"/>
    <w:rsid w:val="00E95EE0"/>
    <w:rsid w:val="00E9678B"/>
    <w:rsid w:val="00E97A52"/>
    <w:rsid w:val="00EA06D5"/>
    <w:rsid w:val="00EA0814"/>
    <w:rsid w:val="00EA09CD"/>
    <w:rsid w:val="00EA17DD"/>
    <w:rsid w:val="00EA1C9E"/>
    <w:rsid w:val="00EA2026"/>
    <w:rsid w:val="00EA2850"/>
    <w:rsid w:val="00EA3331"/>
    <w:rsid w:val="00EA353F"/>
    <w:rsid w:val="00EA3BDF"/>
    <w:rsid w:val="00EA4197"/>
    <w:rsid w:val="00EA54C7"/>
    <w:rsid w:val="00EA6368"/>
    <w:rsid w:val="00EA6947"/>
    <w:rsid w:val="00EA77F3"/>
    <w:rsid w:val="00EB0259"/>
    <w:rsid w:val="00EB0AAB"/>
    <w:rsid w:val="00EB1540"/>
    <w:rsid w:val="00EB5029"/>
    <w:rsid w:val="00EB5DDA"/>
    <w:rsid w:val="00EB6206"/>
    <w:rsid w:val="00EB6D53"/>
    <w:rsid w:val="00EB7974"/>
    <w:rsid w:val="00EC0888"/>
    <w:rsid w:val="00EC1056"/>
    <w:rsid w:val="00EC13BC"/>
    <w:rsid w:val="00EC24F6"/>
    <w:rsid w:val="00EC2F2B"/>
    <w:rsid w:val="00EC3694"/>
    <w:rsid w:val="00EC3788"/>
    <w:rsid w:val="00EC3B65"/>
    <w:rsid w:val="00EC40ED"/>
    <w:rsid w:val="00EC42DA"/>
    <w:rsid w:val="00EC4A34"/>
    <w:rsid w:val="00EC5FB6"/>
    <w:rsid w:val="00EC679F"/>
    <w:rsid w:val="00EC762A"/>
    <w:rsid w:val="00EC79B0"/>
    <w:rsid w:val="00ED2CC3"/>
    <w:rsid w:val="00ED3CF9"/>
    <w:rsid w:val="00ED4D4D"/>
    <w:rsid w:val="00ED6D9B"/>
    <w:rsid w:val="00ED7A3E"/>
    <w:rsid w:val="00ED7D1E"/>
    <w:rsid w:val="00EE11D5"/>
    <w:rsid w:val="00EE13B2"/>
    <w:rsid w:val="00EE3137"/>
    <w:rsid w:val="00EE31A5"/>
    <w:rsid w:val="00EE50F0"/>
    <w:rsid w:val="00EE566C"/>
    <w:rsid w:val="00EE61D8"/>
    <w:rsid w:val="00EF018E"/>
    <w:rsid w:val="00EF2BCB"/>
    <w:rsid w:val="00EF3BEE"/>
    <w:rsid w:val="00EF4448"/>
    <w:rsid w:val="00EF4B7A"/>
    <w:rsid w:val="00EF5DAB"/>
    <w:rsid w:val="00EF6AEE"/>
    <w:rsid w:val="00EF6BEA"/>
    <w:rsid w:val="00EF6E92"/>
    <w:rsid w:val="00EF711E"/>
    <w:rsid w:val="00EF753D"/>
    <w:rsid w:val="00EF7A57"/>
    <w:rsid w:val="00EF7EF8"/>
    <w:rsid w:val="00F015DD"/>
    <w:rsid w:val="00F01E27"/>
    <w:rsid w:val="00F02D95"/>
    <w:rsid w:val="00F03BF6"/>
    <w:rsid w:val="00F05C71"/>
    <w:rsid w:val="00F072D8"/>
    <w:rsid w:val="00F076B6"/>
    <w:rsid w:val="00F079B6"/>
    <w:rsid w:val="00F114BE"/>
    <w:rsid w:val="00F12FE0"/>
    <w:rsid w:val="00F14A16"/>
    <w:rsid w:val="00F15B1E"/>
    <w:rsid w:val="00F15F36"/>
    <w:rsid w:val="00F17A79"/>
    <w:rsid w:val="00F2251A"/>
    <w:rsid w:val="00F23904"/>
    <w:rsid w:val="00F25049"/>
    <w:rsid w:val="00F26DC0"/>
    <w:rsid w:val="00F2730F"/>
    <w:rsid w:val="00F27730"/>
    <w:rsid w:val="00F27F83"/>
    <w:rsid w:val="00F30114"/>
    <w:rsid w:val="00F3056A"/>
    <w:rsid w:val="00F30A40"/>
    <w:rsid w:val="00F3114A"/>
    <w:rsid w:val="00F314B2"/>
    <w:rsid w:val="00F31C63"/>
    <w:rsid w:val="00F32A84"/>
    <w:rsid w:val="00F32FA1"/>
    <w:rsid w:val="00F3397E"/>
    <w:rsid w:val="00F366A0"/>
    <w:rsid w:val="00F403FD"/>
    <w:rsid w:val="00F415FE"/>
    <w:rsid w:val="00F44745"/>
    <w:rsid w:val="00F45C13"/>
    <w:rsid w:val="00F47D85"/>
    <w:rsid w:val="00F5054C"/>
    <w:rsid w:val="00F51213"/>
    <w:rsid w:val="00F5121C"/>
    <w:rsid w:val="00F514B8"/>
    <w:rsid w:val="00F51940"/>
    <w:rsid w:val="00F52C74"/>
    <w:rsid w:val="00F52F9E"/>
    <w:rsid w:val="00F534F4"/>
    <w:rsid w:val="00F53752"/>
    <w:rsid w:val="00F539DF"/>
    <w:rsid w:val="00F53BC2"/>
    <w:rsid w:val="00F544D8"/>
    <w:rsid w:val="00F5484F"/>
    <w:rsid w:val="00F55FD2"/>
    <w:rsid w:val="00F566A6"/>
    <w:rsid w:val="00F57092"/>
    <w:rsid w:val="00F60E35"/>
    <w:rsid w:val="00F61068"/>
    <w:rsid w:val="00F616ED"/>
    <w:rsid w:val="00F7035E"/>
    <w:rsid w:val="00F70417"/>
    <w:rsid w:val="00F71929"/>
    <w:rsid w:val="00F725E7"/>
    <w:rsid w:val="00F734E1"/>
    <w:rsid w:val="00F73984"/>
    <w:rsid w:val="00F73E54"/>
    <w:rsid w:val="00F7487D"/>
    <w:rsid w:val="00F760E7"/>
    <w:rsid w:val="00F814B7"/>
    <w:rsid w:val="00F82408"/>
    <w:rsid w:val="00F82CF2"/>
    <w:rsid w:val="00F83110"/>
    <w:rsid w:val="00F83578"/>
    <w:rsid w:val="00F8391B"/>
    <w:rsid w:val="00F8503D"/>
    <w:rsid w:val="00F86590"/>
    <w:rsid w:val="00F87900"/>
    <w:rsid w:val="00F87A54"/>
    <w:rsid w:val="00F90103"/>
    <w:rsid w:val="00F90510"/>
    <w:rsid w:val="00F92512"/>
    <w:rsid w:val="00F92E52"/>
    <w:rsid w:val="00F94047"/>
    <w:rsid w:val="00F946D7"/>
    <w:rsid w:val="00F94A87"/>
    <w:rsid w:val="00F94C69"/>
    <w:rsid w:val="00F969FA"/>
    <w:rsid w:val="00F97402"/>
    <w:rsid w:val="00F97D83"/>
    <w:rsid w:val="00FA0151"/>
    <w:rsid w:val="00FA0685"/>
    <w:rsid w:val="00FA08DE"/>
    <w:rsid w:val="00FA1135"/>
    <w:rsid w:val="00FA1471"/>
    <w:rsid w:val="00FA1F08"/>
    <w:rsid w:val="00FA3149"/>
    <w:rsid w:val="00FA3B76"/>
    <w:rsid w:val="00FA45AC"/>
    <w:rsid w:val="00FA49DE"/>
    <w:rsid w:val="00FA635A"/>
    <w:rsid w:val="00FA660B"/>
    <w:rsid w:val="00FA6BAB"/>
    <w:rsid w:val="00FA7803"/>
    <w:rsid w:val="00FA7DD0"/>
    <w:rsid w:val="00FB0468"/>
    <w:rsid w:val="00FB15DF"/>
    <w:rsid w:val="00FB245F"/>
    <w:rsid w:val="00FB34FB"/>
    <w:rsid w:val="00FB4829"/>
    <w:rsid w:val="00FB6619"/>
    <w:rsid w:val="00FB662E"/>
    <w:rsid w:val="00FB6DC5"/>
    <w:rsid w:val="00FB7332"/>
    <w:rsid w:val="00FB7D00"/>
    <w:rsid w:val="00FC0289"/>
    <w:rsid w:val="00FC06A5"/>
    <w:rsid w:val="00FC0911"/>
    <w:rsid w:val="00FC0ABD"/>
    <w:rsid w:val="00FC1E9E"/>
    <w:rsid w:val="00FC21A4"/>
    <w:rsid w:val="00FC268C"/>
    <w:rsid w:val="00FC2DD3"/>
    <w:rsid w:val="00FC41B9"/>
    <w:rsid w:val="00FC58A1"/>
    <w:rsid w:val="00FC6277"/>
    <w:rsid w:val="00FC7598"/>
    <w:rsid w:val="00FC7912"/>
    <w:rsid w:val="00FD11C5"/>
    <w:rsid w:val="00FD2989"/>
    <w:rsid w:val="00FD3786"/>
    <w:rsid w:val="00FD4864"/>
    <w:rsid w:val="00FD5BFF"/>
    <w:rsid w:val="00FD6019"/>
    <w:rsid w:val="00FD61F3"/>
    <w:rsid w:val="00FD6D99"/>
    <w:rsid w:val="00FD7CE3"/>
    <w:rsid w:val="00FE193F"/>
    <w:rsid w:val="00FE1FD8"/>
    <w:rsid w:val="00FE3002"/>
    <w:rsid w:val="00FE4178"/>
    <w:rsid w:val="00FE4456"/>
    <w:rsid w:val="00FE5021"/>
    <w:rsid w:val="00FE65C3"/>
    <w:rsid w:val="00FF0A35"/>
    <w:rsid w:val="00FF0CF8"/>
    <w:rsid w:val="00FF181B"/>
    <w:rsid w:val="00FF1904"/>
    <w:rsid w:val="00FF191E"/>
    <w:rsid w:val="00FF1C6B"/>
    <w:rsid w:val="00FF1CB8"/>
    <w:rsid w:val="00FF2184"/>
    <w:rsid w:val="00FF2A7B"/>
    <w:rsid w:val="00FF326E"/>
    <w:rsid w:val="00FF33EF"/>
    <w:rsid w:val="00FF3C00"/>
    <w:rsid w:val="00FF4093"/>
    <w:rsid w:val="00FF5C57"/>
    <w:rsid w:val="00FF69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175AD"/>
  <w15:chartTrackingRefBased/>
  <w15:docId w15:val="{A4BB2101-887B-0F4A-BE9E-46BED6F43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a">
    <w:name w:val="Normal"/>
    <w:qFormat/>
    <w:rsid w:val="00057985"/>
    <w:pPr>
      <w:widowControl w:val="0"/>
      <w:spacing w:afterLines="70" w:after="70" w:line="400" w:lineRule="exact"/>
      <w:jc w:val="both"/>
    </w:pPr>
    <w:rPr>
      <w:rFonts w:ascii="Cochin" w:eastAsia="Cochin" w:hAnsi="Cochin" w:cs="PingFang SC"/>
      <w:color w:val="000000"/>
      <w:kern w:val="0"/>
      <w:sz w:val="21"/>
    </w:rPr>
  </w:style>
  <w:style w:type="paragraph" w:styleId="10">
    <w:name w:val="heading 1"/>
    <w:basedOn w:val="a"/>
    <w:next w:val="a"/>
    <w:link w:val="11"/>
    <w:uiPriority w:val="9"/>
    <w:qFormat/>
    <w:rsid w:val="00E70C16"/>
    <w:pPr>
      <w:keepNext/>
      <w:keepLines/>
      <w:spacing w:before="340" w:after="330" w:line="578" w:lineRule="auto"/>
      <w:outlineLvl w:val="0"/>
    </w:pPr>
    <w:rPr>
      <w:rFonts w:cs="Cochin"/>
      <w:b/>
      <w:bCs/>
      <w:kern w:val="44"/>
      <w:sz w:val="52"/>
      <w:szCs w:val="52"/>
    </w:rPr>
  </w:style>
  <w:style w:type="paragraph" w:styleId="20">
    <w:name w:val="heading 2"/>
    <w:basedOn w:val="a"/>
    <w:next w:val="a"/>
    <w:link w:val="21"/>
    <w:uiPriority w:val="9"/>
    <w:unhideWhenUsed/>
    <w:qFormat/>
    <w:rsid w:val="00444809"/>
    <w:pPr>
      <w:keepNext/>
      <w:keepLines/>
      <w:spacing w:before="260" w:after="260" w:line="416" w:lineRule="auto"/>
      <w:outlineLvl w:val="1"/>
    </w:pPr>
    <w:rPr>
      <w:rFonts w:cs="Cochin"/>
      <w:b/>
      <w:bCs/>
      <w:sz w:val="44"/>
      <w:szCs w:val="44"/>
    </w:rPr>
  </w:style>
  <w:style w:type="paragraph" w:styleId="30">
    <w:name w:val="heading 3"/>
    <w:basedOn w:val="a"/>
    <w:next w:val="a"/>
    <w:link w:val="31"/>
    <w:uiPriority w:val="9"/>
    <w:unhideWhenUsed/>
    <w:qFormat/>
    <w:rsid w:val="00CF498A"/>
    <w:pPr>
      <w:keepNext/>
      <w:keepLines/>
      <w:spacing w:before="260" w:after="260" w:line="416" w:lineRule="auto"/>
      <w:outlineLvl w:val="2"/>
    </w:pPr>
    <w:rPr>
      <w:rFonts w:cs="Cochin"/>
      <w:b/>
      <w:bCs/>
      <w:sz w:val="32"/>
      <w:szCs w:val="32"/>
    </w:rPr>
  </w:style>
  <w:style w:type="paragraph" w:styleId="4">
    <w:name w:val="heading 4"/>
    <w:basedOn w:val="a"/>
    <w:next w:val="a"/>
    <w:link w:val="40"/>
    <w:uiPriority w:val="9"/>
    <w:unhideWhenUsed/>
    <w:qFormat/>
    <w:rsid w:val="00AE25F4"/>
    <w:pPr>
      <w:keepNext/>
      <w:keepLines/>
      <w:spacing w:before="280" w:line="376" w:lineRule="atLeast"/>
      <w:outlineLvl w:val="3"/>
    </w:pPr>
    <w:rPr>
      <w:rFonts w:ascii="Lantinghei SC Demibold" w:eastAsia="Lantinghei SC Demibold"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73BF7"/>
    <w:pPr>
      <w:ind w:firstLineChars="200" w:firstLine="420"/>
    </w:pPr>
  </w:style>
  <w:style w:type="paragraph" w:styleId="a4">
    <w:name w:val="header"/>
    <w:basedOn w:val="a"/>
    <w:link w:val="a5"/>
    <w:uiPriority w:val="99"/>
    <w:unhideWhenUsed/>
    <w:rsid w:val="000C07A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C07AE"/>
    <w:rPr>
      <w:sz w:val="18"/>
      <w:szCs w:val="18"/>
    </w:rPr>
  </w:style>
  <w:style w:type="paragraph" w:styleId="a6">
    <w:name w:val="footer"/>
    <w:basedOn w:val="a"/>
    <w:link w:val="a7"/>
    <w:uiPriority w:val="99"/>
    <w:unhideWhenUsed/>
    <w:rsid w:val="000C07AE"/>
    <w:pPr>
      <w:tabs>
        <w:tab w:val="center" w:pos="4153"/>
        <w:tab w:val="right" w:pos="8306"/>
      </w:tabs>
      <w:snapToGrid w:val="0"/>
      <w:jc w:val="left"/>
    </w:pPr>
    <w:rPr>
      <w:sz w:val="18"/>
      <w:szCs w:val="18"/>
    </w:rPr>
  </w:style>
  <w:style w:type="character" w:customStyle="1" w:styleId="a7">
    <w:name w:val="页脚 字符"/>
    <w:basedOn w:val="a0"/>
    <w:link w:val="a6"/>
    <w:uiPriority w:val="99"/>
    <w:rsid w:val="000C07AE"/>
    <w:rPr>
      <w:sz w:val="18"/>
      <w:szCs w:val="18"/>
    </w:rPr>
  </w:style>
  <w:style w:type="character" w:customStyle="1" w:styleId="11">
    <w:name w:val="标题 1 字符"/>
    <w:basedOn w:val="a0"/>
    <w:link w:val="10"/>
    <w:uiPriority w:val="9"/>
    <w:rsid w:val="00E70C16"/>
    <w:rPr>
      <w:rFonts w:ascii="Cochin" w:eastAsia="Cochin" w:hAnsi="Cochin" w:cs="Cochin"/>
      <w:b/>
      <w:bCs/>
      <w:color w:val="000000"/>
      <w:kern w:val="44"/>
      <w:sz w:val="52"/>
      <w:szCs w:val="52"/>
    </w:rPr>
  </w:style>
  <w:style w:type="character" w:customStyle="1" w:styleId="21">
    <w:name w:val="标题 2 字符"/>
    <w:basedOn w:val="a0"/>
    <w:link w:val="20"/>
    <w:uiPriority w:val="9"/>
    <w:rsid w:val="00444809"/>
    <w:rPr>
      <w:rFonts w:ascii="Cochin" w:eastAsia="Cochin" w:hAnsi="Cochin" w:cs="Cochin"/>
      <w:b/>
      <w:bCs/>
      <w:color w:val="000000"/>
      <w:kern w:val="0"/>
      <w:sz w:val="44"/>
      <w:szCs w:val="44"/>
    </w:rPr>
  </w:style>
  <w:style w:type="character" w:customStyle="1" w:styleId="31">
    <w:name w:val="标题 3 字符"/>
    <w:basedOn w:val="a0"/>
    <w:link w:val="30"/>
    <w:uiPriority w:val="9"/>
    <w:rsid w:val="00CF498A"/>
    <w:rPr>
      <w:rFonts w:ascii="Cochin" w:eastAsia="Cochin" w:hAnsi="Cochin" w:cs="Cochin"/>
      <w:b/>
      <w:bCs/>
      <w:color w:val="000000"/>
      <w:kern w:val="0"/>
      <w:sz w:val="32"/>
      <w:szCs w:val="32"/>
    </w:rPr>
  </w:style>
  <w:style w:type="character" w:customStyle="1" w:styleId="40">
    <w:name w:val="标题 4 字符"/>
    <w:basedOn w:val="a0"/>
    <w:link w:val="4"/>
    <w:uiPriority w:val="9"/>
    <w:rsid w:val="00AE25F4"/>
    <w:rPr>
      <w:rFonts w:ascii="Lantinghei SC Demibold" w:eastAsia="Lantinghei SC Demibold" w:hAnsiTheme="majorHAnsi" w:cstheme="majorBidi"/>
      <w:b/>
      <w:bCs/>
      <w:color w:val="000000"/>
      <w:kern w:val="0"/>
      <w:sz w:val="28"/>
      <w:szCs w:val="28"/>
    </w:rPr>
  </w:style>
  <w:style w:type="paragraph" w:customStyle="1" w:styleId="12">
    <w:name w:val="文本块1"/>
    <w:basedOn w:val="a"/>
    <w:autoRedefine/>
    <w:qFormat/>
    <w:rsid w:val="009469CE"/>
    <w:rPr>
      <w:rFonts w:ascii="Kaiti SC" w:eastAsia="Kaiti SC" w:hAnsi="Kaiti SC"/>
    </w:rPr>
  </w:style>
  <w:style w:type="table" w:customStyle="1" w:styleId="Table">
    <w:name w:val="Table"/>
    <w:basedOn w:val="32"/>
    <w:semiHidden/>
    <w:unhideWhenUsed/>
    <w:qFormat/>
    <w:rsid w:val="00345CC3"/>
    <w:pPr>
      <w:spacing w:after="200"/>
    </w:pPr>
    <w:rPr>
      <w:kern w:val="0"/>
      <w:sz w:val="20"/>
      <w:szCs w:val="20"/>
      <w:lang w:eastAsia="en-US"/>
    </w:rPr>
    <w:tblPr>
      <w:tblBorders>
        <w:top w:val="none" w:sz="0" w:space="0" w:color="auto"/>
        <w:left w:val="none" w:sz="0" w:space="0" w:color="auto"/>
        <w:bottom w:val="none" w:sz="0" w:space="0" w:color="auto"/>
        <w:right w:val="none" w:sz="0" w:space="0" w:color="auto"/>
        <w:insideH w:val="single" w:sz="4" w:space="0" w:color="000000" w:themeColor="text1"/>
        <w:insideV w:val="single" w:sz="4" w:space="0" w:color="000000" w:themeColor="text1"/>
      </w:tblBorders>
    </w:tblPr>
    <w:tblStylePr w:type="firstRow">
      <w:rPr>
        <w:b/>
        <w:bCs/>
        <w:color w:val="FFFFFF" w:themeColor="background1"/>
      </w:rPr>
      <w:tblPr>
        <w:jc w:val="left"/>
      </w:tblPr>
      <w:trPr>
        <w:jc w:val="left"/>
      </w:trPr>
      <w:tcPr>
        <w:tcBorders>
          <w:bottom w:val="single" w:sz="0" w:space="0" w:color="auto"/>
        </w:tcBorders>
        <w:shd w:val="clear" w:color="auto" w:fill="000000" w:themeFill="text1"/>
        <w:vAlign w:val="bottom"/>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2">
    <w:name w:val="List Table 3"/>
    <w:basedOn w:val="a1"/>
    <w:uiPriority w:val="48"/>
    <w:rsid w:val="00345CC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styleId="a8">
    <w:name w:val="page number"/>
    <w:basedOn w:val="a0"/>
    <w:uiPriority w:val="99"/>
    <w:semiHidden/>
    <w:unhideWhenUsed/>
    <w:rsid w:val="0022198A"/>
  </w:style>
  <w:style w:type="paragraph" w:styleId="a9">
    <w:name w:val="endnote text"/>
    <w:basedOn w:val="a"/>
    <w:link w:val="aa"/>
    <w:uiPriority w:val="99"/>
    <w:unhideWhenUsed/>
    <w:rsid w:val="00992C8A"/>
    <w:pPr>
      <w:snapToGrid w:val="0"/>
      <w:jc w:val="left"/>
    </w:pPr>
  </w:style>
  <w:style w:type="character" w:customStyle="1" w:styleId="aa">
    <w:name w:val="尾注文本 字符"/>
    <w:basedOn w:val="a0"/>
    <w:link w:val="a9"/>
    <w:uiPriority w:val="99"/>
    <w:rsid w:val="00992C8A"/>
    <w:rPr>
      <w:rFonts w:ascii="Lantinghei SC Extralight" w:eastAsia="Lantinghei SC Extralight" w:hAnsi="Helvetica Neue" w:cs="PingFang SC"/>
      <w:color w:val="000000"/>
      <w:kern w:val="0"/>
    </w:rPr>
  </w:style>
  <w:style w:type="character" w:styleId="ab">
    <w:name w:val="endnote reference"/>
    <w:basedOn w:val="a0"/>
    <w:uiPriority w:val="99"/>
    <w:semiHidden/>
    <w:unhideWhenUsed/>
    <w:rsid w:val="00992C8A"/>
    <w:rPr>
      <w:vertAlign w:val="superscript"/>
    </w:rPr>
  </w:style>
  <w:style w:type="character" w:styleId="ac">
    <w:name w:val="Hyperlink"/>
    <w:basedOn w:val="a0"/>
    <w:uiPriority w:val="99"/>
    <w:unhideWhenUsed/>
    <w:rsid w:val="00992C8A"/>
    <w:rPr>
      <w:color w:val="0563C1" w:themeColor="hyperlink"/>
      <w:u w:val="single"/>
    </w:rPr>
  </w:style>
  <w:style w:type="character" w:styleId="ad">
    <w:name w:val="Unresolved Mention"/>
    <w:basedOn w:val="a0"/>
    <w:uiPriority w:val="99"/>
    <w:rsid w:val="00EC3B65"/>
    <w:rPr>
      <w:color w:val="605E5C"/>
      <w:shd w:val="clear" w:color="auto" w:fill="E1DFDD"/>
    </w:rPr>
  </w:style>
  <w:style w:type="character" w:styleId="ae">
    <w:name w:val="FollowedHyperlink"/>
    <w:basedOn w:val="a0"/>
    <w:uiPriority w:val="99"/>
    <w:semiHidden/>
    <w:unhideWhenUsed/>
    <w:rsid w:val="003A3D10"/>
    <w:rPr>
      <w:color w:val="954F72" w:themeColor="followedHyperlink"/>
      <w:u w:val="single"/>
    </w:rPr>
  </w:style>
  <w:style w:type="paragraph" w:styleId="af">
    <w:name w:val="Normal (Web)"/>
    <w:basedOn w:val="a"/>
    <w:uiPriority w:val="99"/>
    <w:semiHidden/>
    <w:unhideWhenUsed/>
    <w:rsid w:val="007B600D"/>
    <w:rPr>
      <w:rFonts w:ascii="Times New Roman" w:hAnsi="Times New Roman" w:cs="Times New Roman"/>
    </w:rPr>
  </w:style>
  <w:style w:type="character" w:styleId="af0">
    <w:name w:val="annotation reference"/>
    <w:basedOn w:val="a0"/>
    <w:uiPriority w:val="99"/>
    <w:semiHidden/>
    <w:unhideWhenUsed/>
    <w:rsid w:val="00AC5011"/>
    <w:rPr>
      <w:sz w:val="21"/>
      <w:szCs w:val="21"/>
    </w:rPr>
  </w:style>
  <w:style w:type="paragraph" w:styleId="af1">
    <w:name w:val="annotation text"/>
    <w:basedOn w:val="a"/>
    <w:link w:val="af2"/>
    <w:uiPriority w:val="99"/>
    <w:semiHidden/>
    <w:unhideWhenUsed/>
    <w:rsid w:val="00AC5011"/>
    <w:pPr>
      <w:jc w:val="left"/>
    </w:pPr>
  </w:style>
  <w:style w:type="character" w:customStyle="1" w:styleId="af2">
    <w:name w:val="批注文字 字符"/>
    <w:basedOn w:val="a0"/>
    <w:link w:val="af1"/>
    <w:uiPriority w:val="99"/>
    <w:semiHidden/>
    <w:rsid w:val="00AC5011"/>
    <w:rPr>
      <w:rFonts w:ascii="Lantinghei SC Extralight" w:eastAsia="Lantinghei SC Extralight" w:hAnsi="Helvetica Neue" w:cs="PingFang SC"/>
      <w:color w:val="000000"/>
      <w:kern w:val="0"/>
    </w:rPr>
  </w:style>
  <w:style w:type="paragraph" w:styleId="af3">
    <w:name w:val="annotation subject"/>
    <w:basedOn w:val="af1"/>
    <w:next w:val="af1"/>
    <w:link w:val="af4"/>
    <w:uiPriority w:val="99"/>
    <w:semiHidden/>
    <w:unhideWhenUsed/>
    <w:rsid w:val="00AC5011"/>
    <w:rPr>
      <w:b/>
      <w:bCs/>
    </w:rPr>
  </w:style>
  <w:style w:type="character" w:customStyle="1" w:styleId="af4">
    <w:name w:val="批注主题 字符"/>
    <w:basedOn w:val="af2"/>
    <w:link w:val="af3"/>
    <w:uiPriority w:val="99"/>
    <w:semiHidden/>
    <w:rsid w:val="00AC5011"/>
    <w:rPr>
      <w:rFonts w:ascii="Lantinghei SC Extralight" w:eastAsia="Lantinghei SC Extralight" w:hAnsi="Helvetica Neue" w:cs="PingFang SC"/>
      <w:b/>
      <w:bCs/>
      <w:color w:val="000000"/>
      <w:kern w:val="0"/>
    </w:rPr>
  </w:style>
  <w:style w:type="paragraph" w:styleId="af5">
    <w:name w:val="footnote text"/>
    <w:basedOn w:val="a"/>
    <w:link w:val="af6"/>
    <w:uiPriority w:val="99"/>
    <w:semiHidden/>
    <w:unhideWhenUsed/>
    <w:rsid w:val="00472DC2"/>
    <w:pPr>
      <w:snapToGrid w:val="0"/>
      <w:jc w:val="left"/>
    </w:pPr>
    <w:rPr>
      <w:sz w:val="18"/>
      <w:szCs w:val="18"/>
    </w:rPr>
  </w:style>
  <w:style w:type="character" w:customStyle="1" w:styleId="af6">
    <w:name w:val="脚注文本 字符"/>
    <w:basedOn w:val="a0"/>
    <w:link w:val="af5"/>
    <w:uiPriority w:val="99"/>
    <w:semiHidden/>
    <w:rsid w:val="00472DC2"/>
    <w:rPr>
      <w:rFonts w:ascii="Lantinghei SC Extralight" w:eastAsia="Lantinghei SC Extralight" w:hAnsi="Helvetica Neue" w:cs="PingFang SC"/>
      <w:color w:val="000000"/>
      <w:kern w:val="0"/>
      <w:sz w:val="18"/>
      <w:szCs w:val="18"/>
    </w:rPr>
  </w:style>
  <w:style w:type="character" w:styleId="af7">
    <w:name w:val="footnote reference"/>
    <w:basedOn w:val="a0"/>
    <w:uiPriority w:val="99"/>
    <w:semiHidden/>
    <w:unhideWhenUsed/>
    <w:rsid w:val="00472DC2"/>
    <w:rPr>
      <w:vertAlign w:val="superscript"/>
    </w:rPr>
  </w:style>
  <w:style w:type="numbering" w:customStyle="1" w:styleId="1">
    <w:name w:val="当前列表1"/>
    <w:uiPriority w:val="99"/>
    <w:rsid w:val="003C447C"/>
    <w:pPr>
      <w:numPr>
        <w:numId w:val="13"/>
      </w:numPr>
    </w:pPr>
  </w:style>
  <w:style w:type="numbering" w:customStyle="1" w:styleId="2">
    <w:name w:val="当前列表2"/>
    <w:uiPriority w:val="99"/>
    <w:rsid w:val="003C447C"/>
    <w:pPr>
      <w:numPr>
        <w:numId w:val="14"/>
      </w:numPr>
    </w:pPr>
  </w:style>
  <w:style w:type="numbering" w:customStyle="1" w:styleId="3">
    <w:name w:val="当前列表3"/>
    <w:uiPriority w:val="99"/>
    <w:rsid w:val="000D0E03"/>
    <w:pPr>
      <w:numPr>
        <w:numId w:val="1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7593">
      <w:bodyDiv w:val="1"/>
      <w:marLeft w:val="0"/>
      <w:marRight w:val="0"/>
      <w:marTop w:val="0"/>
      <w:marBottom w:val="0"/>
      <w:divBdr>
        <w:top w:val="none" w:sz="0" w:space="0" w:color="auto"/>
        <w:left w:val="none" w:sz="0" w:space="0" w:color="auto"/>
        <w:bottom w:val="none" w:sz="0" w:space="0" w:color="auto"/>
        <w:right w:val="none" w:sz="0" w:space="0" w:color="auto"/>
      </w:divBdr>
    </w:div>
    <w:div w:id="40255605">
      <w:bodyDiv w:val="1"/>
      <w:marLeft w:val="0"/>
      <w:marRight w:val="0"/>
      <w:marTop w:val="0"/>
      <w:marBottom w:val="0"/>
      <w:divBdr>
        <w:top w:val="none" w:sz="0" w:space="0" w:color="auto"/>
        <w:left w:val="none" w:sz="0" w:space="0" w:color="auto"/>
        <w:bottom w:val="none" w:sz="0" w:space="0" w:color="auto"/>
        <w:right w:val="none" w:sz="0" w:space="0" w:color="auto"/>
      </w:divBdr>
    </w:div>
    <w:div w:id="41681473">
      <w:bodyDiv w:val="1"/>
      <w:marLeft w:val="0"/>
      <w:marRight w:val="0"/>
      <w:marTop w:val="0"/>
      <w:marBottom w:val="0"/>
      <w:divBdr>
        <w:top w:val="none" w:sz="0" w:space="0" w:color="auto"/>
        <w:left w:val="none" w:sz="0" w:space="0" w:color="auto"/>
        <w:bottom w:val="none" w:sz="0" w:space="0" w:color="auto"/>
        <w:right w:val="none" w:sz="0" w:space="0" w:color="auto"/>
      </w:divBdr>
    </w:div>
    <w:div w:id="71585693">
      <w:bodyDiv w:val="1"/>
      <w:marLeft w:val="0"/>
      <w:marRight w:val="0"/>
      <w:marTop w:val="0"/>
      <w:marBottom w:val="0"/>
      <w:divBdr>
        <w:top w:val="none" w:sz="0" w:space="0" w:color="auto"/>
        <w:left w:val="none" w:sz="0" w:space="0" w:color="auto"/>
        <w:bottom w:val="none" w:sz="0" w:space="0" w:color="auto"/>
        <w:right w:val="none" w:sz="0" w:space="0" w:color="auto"/>
      </w:divBdr>
    </w:div>
    <w:div w:id="94641314">
      <w:bodyDiv w:val="1"/>
      <w:marLeft w:val="0"/>
      <w:marRight w:val="0"/>
      <w:marTop w:val="0"/>
      <w:marBottom w:val="0"/>
      <w:divBdr>
        <w:top w:val="none" w:sz="0" w:space="0" w:color="auto"/>
        <w:left w:val="none" w:sz="0" w:space="0" w:color="auto"/>
        <w:bottom w:val="none" w:sz="0" w:space="0" w:color="auto"/>
        <w:right w:val="none" w:sz="0" w:space="0" w:color="auto"/>
      </w:divBdr>
    </w:div>
    <w:div w:id="105927583">
      <w:bodyDiv w:val="1"/>
      <w:marLeft w:val="0"/>
      <w:marRight w:val="0"/>
      <w:marTop w:val="0"/>
      <w:marBottom w:val="0"/>
      <w:divBdr>
        <w:top w:val="none" w:sz="0" w:space="0" w:color="auto"/>
        <w:left w:val="none" w:sz="0" w:space="0" w:color="auto"/>
        <w:bottom w:val="none" w:sz="0" w:space="0" w:color="auto"/>
        <w:right w:val="none" w:sz="0" w:space="0" w:color="auto"/>
      </w:divBdr>
    </w:div>
    <w:div w:id="125707536">
      <w:bodyDiv w:val="1"/>
      <w:marLeft w:val="0"/>
      <w:marRight w:val="0"/>
      <w:marTop w:val="0"/>
      <w:marBottom w:val="0"/>
      <w:divBdr>
        <w:top w:val="none" w:sz="0" w:space="0" w:color="auto"/>
        <w:left w:val="none" w:sz="0" w:space="0" w:color="auto"/>
        <w:bottom w:val="none" w:sz="0" w:space="0" w:color="auto"/>
        <w:right w:val="none" w:sz="0" w:space="0" w:color="auto"/>
      </w:divBdr>
    </w:div>
    <w:div w:id="129324450">
      <w:bodyDiv w:val="1"/>
      <w:marLeft w:val="0"/>
      <w:marRight w:val="0"/>
      <w:marTop w:val="0"/>
      <w:marBottom w:val="0"/>
      <w:divBdr>
        <w:top w:val="none" w:sz="0" w:space="0" w:color="auto"/>
        <w:left w:val="none" w:sz="0" w:space="0" w:color="auto"/>
        <w:bottom w:val="none" w:sz="0" w:space="0" w:color="auto"/>
        <w:right w:val="none" w:sz="0" w:space="0" w:color="auto"/>
      </w:divBdr>
    </w:div>
    <w:div w:id="140852578">
      <w:bodyDiv w:val="1"/>
      <w:marLeft w:val="0"/>
      <w:marRight w:val="0"/>
      <w:marTop w:val="0"/>
      <w:marBottom w:val="0"/>
      <w:divBdr>
        <w:top w:val="none" w:sz="0" w:space="0" w:color="auto"/>
        <w:left w:val="none" w:sz="0" w:space="0" w:color="auto"/>
        <w:bottom w:val="none" w:sz="0" w:space="0" w:color="auto"/>
        <w:right w:val="none" w:sz="0" w:space="0" w:color="auto"/>
      </w:divBdr>
    </w:div>
    <w:div w:id="191844703">
      <w:bodyDiv w:val="1"/>
      <w:marLeft w:val="0"/>
      <w:marRight w:val="0"/>
      <w:marTop w:val="0"/>
      <w:marBottom w:val="0"/>
      <w:divBdr>
        <w:top w:val="none" w:sz="0" w:space="0" w:color="auto"/>
        <w:left w:val="none" w:sz="0" w:space="0" w:color="auto"/>
        <w:bottom w:val="none" w:sz="0" w:space="0" w:color="auto"/>
        <w:right w:val="none" w:sz="0" w:space="0" w:color="auto"/>
      </w:divBdr>
    </w:div>
    <w:div w:id="219440950">
      <w:bodyDiv w:val="1"/>
      <w:marLeft w:val="0"/>
      <w:marRight w:val="0"/>
      <w:marTop w:val="0"/>
      <w:marBottom w:val="0"/>
      <w:divBdr>
        <w:top w:val="none" w:sz="0" w:space="0" w:color="auto"/>
        <w:left w:val="none" w:sz="0" w:space="0" w:color="auto"/>
        <w:bottom w:val="none" w:sz="0" w:space="0" w:color="auto"/>
        <w:right w:val="none" w:sz="0" w:space="0" w:color="auto"/>
      </w:divBdr>
    </w:div>
    <w:div w:id="242420325">
      <w:bodyDiv w:val="1"/>
      <w:marLeft w:val="0"/>
      <w:marRight w:val="0"/>
      <w:marTop w:val="0"/>
      <w:marBottom w:val="0"/>
      <w:divBdr>
        <w:top w:val="none" w:sz="0" w:space="0" w:color="auto"/>
        <w:left w:val="none" w:sz="0" w:space="0" w:color="auto"/>
        <w:bottom w:val="none" w:sz="0" w:space="0" w:color="auto"/>
        <w:right w:val="none" w:sz="0" w:space="0" w:color="auto"/>
      </w:divBdr>
    </w:div>
    <w:div w:id="245310790">
      <w:bodyDiv w:val="1"/>
      <w:marLeft w:val="0"/>
      <w:marRight w:val="0"/>
      <w:marTop w:val="0"/>
      <w:marBottom w:val="0"/>
      <w:divBdr>
        <w:top w:val="none" w:sz="0" w:space="0" w:color="auto"/>
        <w:left w:val="none" w:sz="0" w:space="0" w:color="auto"/>
        <w:bottom w:val="none" w:sz="0" w:space="0" w:color="auto"/>
        <w:right w:val="none" w:sz="0" w:space="0" w:color="auto"/>
      </w:divBdr>
    </w:div>
    <w:div w:id="250046430">
      <w:bodyDiv w:val="1"/>
      <w:marLeft w:val="0"/>
      <w:marRight w:val="0"/>
      <w:marTop w:val="0"/>
      <w:marBottom w:val="0"/>
      <w:divBdr>
        <w:top w:val="none" w:sz="0" w:space="0" w:color="auto"/>
        <w:left w:val="none" w:sz="0" w:space="0" w:color="auto"/>
        <w:bottom w:val="none" w:sz="0" w:space="0" w:color="auto"/>
        <w:right w:val="none" w:sz="0" w:space="0" w:color="auto"/>
      </w:divBdr>
    </w:div>
    <w:div w:id="257447822">
      <w:bodyDiv w:val="1"/>
      <w:marLeft w:val="0"/>
      <w:marRight w:val="0"/>
      <w:marTop w:val="0"/>
      <w:marBottom w:val="0"/>
      <w:divBdr>
        <w:top w:val="none" w:sz="0" w:space="0" w:color="auto"/>
        <w:left w:val="none" w:sz="0" w:space="0" w:color="auto"/>
        <w:bottom w:val="none" w:sz="0" w:space="0" w:color="auto"/>
        <w:right w:val="none" w:sz="0" w:space="0" w:color="auto"/>
      </w:divBdr>
    </w:div>
    <w:div w:id="281694515">
      <w:bodyDiv w:val="1"/>
      <w:marLeft w:val="0"/>
      <w:marRight w:val="0"/>
      <w:marTop w:val="0"/>
      <w:marBottom w:val="0"/>
      <w:divBdr>
        <w:top w:val="none" w:sz="0" w:space="0" w:color="auto"/>
        <w:left w:val="none" w:sz="0" w:space="0" w:color="auto"/>
        <w:bottom w:val="none" w:sz="0" w:space="0" w:color="auto"/>
        <w:right w:val="none" w:sz="0" w:space="0" w:color="auto"/>
      </w:divBdr>
    </w:div>
    <w:div w:id="281808611">
      <w:bodyDiv w:val="1"/>
      <w:marLeft w:val="0"/>
      <w:marRight w:val="0"/>
      <w:marTop w:val="0"/>
      <w:marBottom w:val="0"/>
      <w:divBdr>
        <w:top w:val="none" w:sz="0" w:space="0" w:color="auto"/>
        <w:left w:val="none" w:sz="0" w:space="0" w:color="auto"/>
        <w:bottom w:val="none" w:sz="0" w:space="0" w:color="auto"/>
        <w:right w:val="none" w:sz="0" w:space="0" w:color="auto"/>
      </w:divBdr>
    </w:div>
    <w:div w:id="309943965">
      <w:bodyDiv w:val="1"/>
      <w:marLeft w:val="0"/>
      <w:marRight w:val="0"/>
      <w:marTop w:val="0"/>
      <w:marBottom w:val="0"/>
      <w:divBdr>
        <w:top w:val="none" w:sz="0" w:space="0" w:color="auto"/>
        <w:left w:val="none" w:sz="0" w:space="0" w:color="auto"/>
        <w:bottom w:val="none" w:sz="0" w:space="0" w:color="auto"/>
        <w:right w:val="none" w:sz="0" w:space="0" w:color="auto"/>
      </w:divBdr>
    </w:div>
    <w:div w:id="319388795">
      <w:bodyDiv w:val="1"/>
      <w:marLeft w:val="0"/>
      <w:marRight w:val="0"/>
      <w:marTop w:val="0"/>
      <w:marBottom w:val="0"/>
      <w:divBdr>
        <w:top w:val="none" w:sz="0" w:space="0" w:color="auto"/>
        <w:left w:val="none" w:sz="0" w:space="0" w:color="auto"/>
        <w:bottom w:val="none" w:sz="0" w:space="0" w:color="auto"/>
        <w:right w:val="none" w:sz="0" w:space="0" w:color="auto"/>
      </w:divBdr>
    </w:div>
    <w:div w:id="325331245">
      <w:bodyDiv w:val="1"/>
      <w:marLeft w:val="0"/>
      <w:marRight w:val="0"/>
      <w:marTop w:val="0"/>
      <w:marBottom w:val="0"/>
      <w:divBdr>
        <w:top w:val="none" w:sz="0" w:space="0" w:color="auto"/>
        <w:left w:val="none" w:sz="0" w:space="0" w:color="auto"/>
        <w:bottom w:val="none" w:sz="0" w:space="0" w:color="auto"/>
        <w:right w:val="none" w:sz="0" w:space="0" w:color="auto"/>
      </w:divBdr>
    </w:div>
    <w:div w:id="342712518">
      <w:bodyDiv w:val="1"/>
      <w:marLeft w:val="0"/>
      <w:marRight w:val="0"/>
      <w:marTop w:val="0"/>
      <w:marBottom w:val="0"/>
      <w:divBdr>
        <w:top w:val="none" w:sz="0" w:space="0" w:color="auto"/>
        <w:left w:val="none" w:sz="0" w:space="0" w:color="auto"/>
        <w:bottom w:val="none" w:sz="0" w:space="0" w:color="auto"/>
        <w:right w:val="none" w:sz="0" w:space="0" w:color="auto"/>
      </w:divBdr>
    </w:div>
    <w:div w:id="348486959">
      <w:bodyDiv w:val="1"/>
      <w:marLeft w:val="0"/>
      <w:marRight w:val="0"/>
      <w:marTop w:val="0"/>
      <w:marBottom w:val="0"/>
      <w:divBdr>
        <w:top w:val="none" w:sz="0" w:space="0" w:color="auto"/>
        <w:left w:val="none" w:sz="0" w:space="0" w:color="auto"/>
        <w:bottom w:val="none" w:sz="0" w:space="0" w:color="auto"/>
        <w:right w:val="none" w:sz="0" w:space="0" w:color="auto"/>
      </w:divBdr>
    </w:div>
    <w:div w:id="354695699">
      <w:bodyDiv w:val="1"/>
      <w:marLeft w:val="0"/>
      <w:marRight w:val="0"/>
      <w:marTop w:val="0"/>
      <w:marBottom w:val="0"/>
      <w:divBdr>
        <w:top w:val="none" w:sz="0" w:space="0" w:color="auto"/>
        <w:left w:val="none" w:sz="0" w:space="0" w:color="auto"/>
        <w:bottom w:val="none" w:sz="0" w:space="0" w:color="auto"/>
        <w:right w:val="none" w:sz="0" w:space="0" w:color="auto"/>
      </w:divBdr>
    </w:div>
    <w:div w:id="395664646">
      <w:bodyDiv w:val="1"/>
      <w:marLeft w:val="0"/>
      <w:marRight w:val="0"/>
      <w:marTop w:val="0"/>
      <w:marBottom w:val="0"/>
      <w:divBdr>
        <w:top w:val="none" w:sz="0" w:space="0" w:color="auto"/>
        <w:left w:val="none" w:sz="0" w:space="0" w:color="auto"/>
        <w:bottom w:val="none" w:sz="0" w:space="0" w:color="auto"/>
        <w:right w:val="none" w:sz="0" w:space="0" w:color="auto"/>
      </w:divBdr>
    </w:div>
    <w:div w:id="409350252">
      <w:bodyDiv w:val="1"/>
      <w:marLeft w:val="0"/>
      <w:marRight w:val="0"/>
      <w:marTop w:val="0"/>
      <w:marBottom w:val="0"/>
      <w:divBdr>
        <w:top w:val="none" w:sz="0" w:space="0" w:color="auto"/>
        <w:left w:val="none" w:sz="0" w:space="0" w:color="auto"/>
        <w:bottom w:val="none" w:sz="0" w:space="0" w:color="auto"/>
        <w:right w:val="none" w:sz="0" w:space="0" w:color="auto"/>
      </w:divBdr>
    </w:div>
    <w:div w:id="410005547">
      <w:bodyDiv w:val="1"/>
      <w:marLeft w:val="0"/>
      <w:marRight w:val="0"/>
      <w:marTop w:val="0"/>
      <w:marBottom w:val="0"/>
      <w:divBdr>
        <w:top w:val="none" w:sz="0" w:space="0" w:color="auto"/>
        <w:left w:val="none" w:sz="0" w:space="0" w:color="auto"/>
        <w:bottom w:val="none" w:sz="0" w:space="0" w:color="auto"/>
        <w:right w:val="none" w:sz="0" w:space="0" w:color="auto"/>
      </w:divBdr>
    </w:div>
    <w:div w:id="410858751">
      <w:bodyDiv w:val="1"/>
      <w:marLeft w:val="0"/>
      <w:marRight w:val="0"/>
      <w:marTop w:val="0"/>
      <w:marBottom w:val="0"/>
      <w:divBdr>
        <w:top w:val="none" w:sz="0" w:space="0" w:color="auto"/>
        <w:left w:val="none" w:sz="0" w:space="0" w:color="auto"/>
        <w:bottom w:val="none" w:sz="0" w:space="0" w:color="auto"/>
        <w:right w:val="none" w:sz="0" w:space="0" w:color="auto"/>
      </w:divBdr>
    </w:div>
    <w:div w:id="417138266">
      <w:bodyDiv w:val="1"/>
      <w:marLeft w:val="0"/>
      <w:marRight w:val="0"/>
      <w:marTop w:val="0"/>
      <w:marBottom w:val="0"/>
      <w:divBdr>
        <w:top w:val="none" w:sz="0" w:space="0" w:color="auto"/>
        <w:left w:val="none" w:sz="0" w:space="0" w:color="auto"/>
        <w:bottom w:val="none" w:sz="0" w:space="0" w:color="auto"/>
        <w:right w:val="none" w:sz="0" w:space="0" w:color="auto"/>
      </w:divBdr>
    </w:div>
    <w:div w:id="425266790">
      <w:bodyDiv w:val="1"/>
      <w:marLeft w:val="0"/>
      <w:marRight w:val="0"/>
      <w:marTop w:val="0"/>
      <w:marBottom w:val="0"/>
      <w:divBdr>
        <w:top w:val="none" w:sz="0" w:space="0" w:color="auto"/>
        <w:left w:val="none" w:sz="0" w:space="0" w:color="auto"/>
        <w:bottom w:val="none" w:sz="0" w:space="0" w:color="auto"/>
        <w:right w:val="none" w:sz="0" w:space="0" w:color="auto"/>
      </w:divBdr>
    </w:div>
    <w:div w:id="425538545">
      <w:bodyDiv w:val="1"/>
      <w:marLeft w:val="0"/>
      <w:marRight w:val="0"/>
      <w:marTop w:val="0"/>
      <w:marBottom w:val="0"/>
      <w:divBdr>
        <w:top w:val="none" w:sz="0" w:space="0" w:color="auto"/>
        <w:left w:val="none" w:sz="0" w:space="0" w:color="auto"/>
        <w:bottom w:val="none" w:sz="0" w:space="0" w:color="auto"/>
        <w:right w:val="none" w:sz="0" w:space="0" w:color="auto"/>
      </w:divBdr>
    </w:div>
    <w:div w:id="446005191">
      <w:bodyDiv w:val="1"/>
      <w:marLeft w:val="0"/>
      <w:marRight w:val="0"/>
      <w:marTop w:val="0"/>
      <w:marBottom w:val="0"/>
      <w:divBdr>
        <w:top w:val="none" w:sz="0" w:space="0" w:color="auto"/>
        <w:left w:val="none" w:sz="0" w:space="0" w:color="auto"/>
        <w:bottom w:val="none" w:sz="0" w:space="0" w:color="auto"/>
        <w:right w:val="none" w:sz="0" w:space="0" w:color="auto"/>
      </w:divBdr>
    </w:div>
    <w:div w:id="491457110">
      <w:bodyDiv w:val="1"/>
      <w:marLeft w:val="0"/>
      <w:marRight w:val="0"/>
      <w:marTop w:val="0"/>
      <w:marBottom w:val="0"/>
      <w:divBdr>
        <w:top w:val="none" w:sz="0" w:space="0" w:color="auto"/>
        <w:left w:val="none" w:sz="0" w:space="0" w:color="auto"/>
        <w:bottom w:val="none" w:sz="0" w:space="0" w:color="auto"/>
        <w:right w:val="none" w:sz="0" w:space="0" w:color="auto"/>
      </w:divBdr>
    </w:div>
    <w:div w:id="506991582">
      <w:bodyDiv w:val="1"/>
      <w:marLeft w:val="0"/>
      <w:marRight w:val="0"/>
      <w:marTop w:val="0"/>
      <w:marBottom w:val="0"/>
      <w:divBdr>
        <w:top w:val="none" w:sz="0" w:space="0" w:color="auto"/>
        <w:left w:val="none" w:sz="0" w:space="0" w:color="auto"/>
        <w:bottom w:val="none" w:sz="0" w:space="0" w:color="auto"/>
        <w:right w:val="none" w:sz="0" w:space="0" w:color="auto"/>
      </w:divBdr>
    </w:div>
    <w:div w:id="615983572">
      <w:bodyDiv w:val="1"/>
      <w:marLeft w:val="0"/>
      <w:marRight w:val="0"/>
      <w:marTop w:val="0"/>
      <w:marBottom w:val="0"/>
      <w:divBdr>
        <w:top w:val="none" w:sz="0" w:space="0" w:color="auto"/>
        <w:left w:val="none" w:sz="0" w:space="0" w:color="auto"/>
        <w:bottom w:val="none" w:sz="0" w:space="0" w:color="auto"/>
        <w:right w:val="none" w:sz="0" w:space="0" w:color="auto"/>
      </w:divBdr>
    </w:div>
    <w:div w:id="619384038">
      <w:bodyDiv w:val="1"/>
      <w:marLeft w:val="0"/>
      <w:marRight w:val="0"/>
      <w:marTop w:val="0"/>
      <w:marBottom w:val="0"/>
      <w:divBdr>
        <w:top w:val="none" w:sz="0" w:space="0" w:color="auto"/>
        <w:left w:val="none" w:sz="0" w:space="0" w:color="auto"/>
        <w:bottom w:val="none" w:sz="0" w:space="0" w:color="auto"/>
        <w:right w:val="none" w:sz="0" w:space="0" w:color="auto"/>
      </w:divBdr>
    </w:div>
    <w:div w:id="643779858">
      <w:bodyDiv w:val="1"/>
      <w:marLeft w:val="0"/>
      <w:marRight w:val="0"/>
      <w:marTop w:val="0"/>
      <w:marBottom w:val="0"/>
      <w:divBdr>
        <w:top w:val="none" w:sz="0" w:space="0" w:color="auto"/>
        <w:left w:val="none" w:sz="0" w:space="0" w:color="auto"/>
        <w:bottom w:val="none" w:sz="0" w:space="0" w:color="auto"/>
        <w:right w:val="none" w:sz="0" w:space="0" w:color="auto"/>
      </w:divBdr>
    </w:div>
    <w:div w:id="648942061">
      <w:bodyDiv w:val="1"/>
      <w:marLeft w:val="0"/>
      <w:marRight w:val="0"/>
      <w:marTop w:val="0"/>
      <w:marBottom w:val="0"/>
      <w:divBdr>
        <w:top w:val="none" w:sz="0" w:space="0" w:color="auto"/>
        <w:left w:val="none" w:sz="0" w:space="0" w:color="auto"/>
        <w:bottom w:val="none" w:sz="0" w:space="0" w:color="auto"/>
        <w:right w:val="none" w:sz="0" w:space="0" w:color="auto"/>
      </w:divBdr>
    </w:div>
    <w:div w:id="649673351">
      <w:bodyDiv w:val="1"/>
      <w:marLeft w:val="0"/>
      <w:marRight w:val="0"/>
      <w:marTop w:val="0"/>
      <w:marBottom w:val="0"/>
      <w:divBdr>
        <w:top w:val="none" w:sz="0" w:space="0" w:color="auto"/>
        <w:left w:val="none" w:sz="0" w:space="0" w:color="auto"/>
        <w:bottom w:val="none" w:sz="0" w:space="0" w:color="auto"/>
        <w:right w:val="none" w:sz="0" w:space="0" w:color="auto"/>
      </w:divBdr>
    </w:div>
    <w:div w:id="677468372">
      <w:bodyDiv w:val="1"/>
      <w:marLeft w:val="0"/>
      <w:marRight w:val="0"/>
      <w:marTop w:val="0"/>
      <w:marBottom w:val="0"/>
      <w:divBdr>
        <w:top w:val="none" w:sz="0" w:space="0" w:color="auto"/>
        <w:left w:val="none" w:sz="0" w:space="0" w:color="auto"/>
        <w:bottom w:val="none" w:sz="0" w:space="0" w:color="auto"/>
        <w:right w:val="none" w:sz="0" w:space="0" w:color="auto"/>
      </w:divBdr>
    </w:div>
    <w:div w:id="757137903">
      <w:bodyDiv w:val="1"/>
      <w:marLeft w:val="0"/>
      <w:marRight w:val="0"/>
      <w:marTop w:val="0"/>
      <w:marBottom w:val="0"/>
      <w:divBdr>
        <w:top w:val="none" w:sz="0" w:space="0" w:color="auto"/>
        <w:left w:val="none" w:sz="0" w:space="0" w:color="auto"/>
        <w:bottom w:val="none" w:sz="0" w:space="0" w:color="auto"/>
        <w:right w:val="none" w:sz="0" w:space="0" w:color="auto"/>
      </w:divBdr>
    </w:div>
    <w:div w:id="790517042">
      <w:bodyDiv w:val="1"/>
      <w:marLeft w:val="0"/>
      <w:marRight w:val="0"/>
      <w:marTop w:val="0"/>
      <w:marBottom w:val="0"/>
      <w:divBdr>
        <w:top w:val="none" w:sz="0" w:space="0" w:color="auto"/>
        <w:left w:val="none" w:sz="0" w:space="0" w:color="auto"/>
        <w:bottom w:val="none" w:sz="0" w:space="0" w:color="auto"/>
        <w:right w:val="none" w:sz="0" w:space="0" w:color="auto"/>
      </w:divBdr>
    </w:div>
    <w:div w:id="794179982">
      <w:bodyDiv w:val="1"/>
      <w:marLeft w:val="0"/>
      <w:marRight w:val="0"/>
      <w:marTop w:val="0"/>
      <w:marBottom w:val="0"/>
      <w:divBdr>
        <w:top w:val="none" w:sz="0" w:space="0" w:color="auto"/>
        <w:left w:val="none" w:sz="0" w:space="0" w:color="auto"/>
        <w:bottom w:val="none" w:sz="0" w:space="0" w:color="auto"/>
        <w:right w:val="none" w:sz="0" w:space="0" w:color="auto"/>
      </w:divBdr>
    </w:div>
    <w:div w:id="799416208">
      <w:bodyDiv w:val="1"/>
      <w:marLeft w:val="0"/>
      <w:marRight w:val="0"/>
      <w:marTop w:val="0"/>
      <w:marBottom w:val="0"/>
      <w:divBdr>
        <w:top w:val="none" w:sz="0" w:space="0" w:color="auto"/>
        <w:left w:val="none" w:sz="0" w:space="0" w:color="auto"/>
        <w:bottom w:val="none" w:sz="0" w:space="0" w:color="auto"/>
        <w:right w:val="none" w:sz="0" w:space="0" w:color="auto"/>
      </w:divBdr>
    </w:div>
    <w:div w:id="811944230">
      <w:bodyDiv w:val="1"/>
      <w:marLeft w:val="0"/>
      <w:marRight w:val="0"/>
      <w:marTop w:val="0"/>
      <w:marBottom w:val="0"/>
      <w:divBdr>
        <w:top w:val="none" w:sz="0" w:space="0" w:color="auto"/>
        <w:left w:val="none" w:sz="0" w:space="0" w:color="auto"/>
        <w:bottom w:val="none" w:sz="0" w:space="0" w:color="auto"/>
        <w:right w:val="none" w:sz="0" w:space="0" w:color="auto"/>
      </w:divBdr>
    </w:div>
    <w:div w:id="825978604">
      <w:bodyDiv w:val="1"/>
      <w:marLeft w:val="0"/>
      <w:marRight w:val="0"/>
      <w:marTop w:val="0"/>
      <w:marBottom w:val="0"/>
      <w:divBdr>
        <w:top w:val="none" w:sz="0" w:space="0" w:color="auto"/>
        <w:left w:val="none" w:sz="0" w:space="0" w:color="auto"/>
        <w:bottom w:val="none" w:sz="0" w:space="0" w:color="auto"/>
        <w:right w:val="none" w:sz="0" w:space="0" w:color="auto"/>
      </w:divBdr>
    </w:div>
    <w:div w:id="836575276">
      <w:bodyDiv w:val="1"/>
      <w:marLeft w:val="0"/>
      <w:marRight w:val="0"/>
      <w:marTop w:val="0"/>
      <w:marBottom w:val="0"/>
      <w:divBdr>
        <w:top w:val="none" w:sz="0" w:space="0" w:color="auto"/>
        <w:left w:val="none" w:sz="0" w:space="0" w:color="auto"/>
        <w:bottom w:val="none" w:sz="0" w:space="0" w:color="auto"/>
        <w:right w:val="none" w:sz="0" w:space="0" w:color="auto"/>
      </w:divBdr>
    </w:div>
    <w:div w:id="871190054">
      <w:bodyDiv w:val="1"/>
      <w:marLeft w:val="0"/>
      <w:marRight w:val="0"/>
      <w:marTop w:val="0"/>
      <w:marBottom w:val="0"/>
      <w:divBdr>
        <w:top w:val="none" w:sz="0" w:space="0" w:color="auto"/>
        <w:left w:val="none" w:sz="0" w:space="0" w:color="auto"/>
        <w:bottom w:val="none" w:sz="0" w:space="0" w:color="auto"/>
        <w:right w:val="none" w:sz="0" w:space="0" w:color="auto"/>
      </w:divBdr>
    </w:div>
    <w:div w:id="871573043">
      <w:bodyDiv w:val="1"/>
      <w:marLeft w:val="0"/>
      <w:marRight w:val="0"/>
      <w:marTop w:val="0"/>
      <w:marBottom w:val="0"/>
      <w:divBdr>
        <w:top w:val="none" w:sz="0" w:space="0" w:color="auto"/>
        <w:left w:val="none" w:sz="0" w:space="0" w:color="auto"/>
        <w:bottom w:val="none" w:sz="0" w:space="0" w:color="auto"/>
        <w:right w:val="none" w:sz="0" w:space="0" w:color="auto"/>
      </w:divBdr>
    </w:div>
    <w:div w:id="914583089">
      <w:bodyDiv w:val="1"/>
      <w:marLeft w:val="0"/>
      <w:marRight w:val="0"/>
      <w:marTop w:val="0"/>
      <w:marBottom w:val="0"/>
      <w:divBdr>
        <w:top w:val="none" w:sz="0" w:space="0" w:color="auto"/>
        <w:left w:val="none" w:sz="0" w:space="0" w:color="auto"/>
        <w:bottom w:val="none" w:sz="0" w:space="0" w:color="auto"/>
        <w:right w:val="none" w:sz="0" w:space="0" w:color="auto"/>
      </w:divBdr>
    </w:div>
    <w:div w:id="915095902">
      <w:bodyDiv w:val="1"/>
      <w:marLeft w:val="0"/>
      <w:marRight w:val="0"/>
      <w:marTop w:val="0"/>
      <w:marBottom w:val="0"/>
      <w:divBdr>
        <w:top w:val="none" w:sz="0" w:space="0" w:color="auto"/>
        <w:left w:val="none" w:sz="0" w:space="0" w:color="auto"/>
        <w:bottom w:val="none" w:sz="0" w:space="0" w:color="auto"/>
        <w:right w:val="none" w:sz="0" w:space="0" w:color="auto"/>
      </w:divBdr>
    </w:div>
    <w:div w:id="934754293">
      <w:bodyDiv w:val="1"/>
      <w:marLeft w:val="0"/>
      <w:marRight w:val="0"/>
      <w:marTop w:val="0"/>
      <w:marBottom w:val="0"/>
      <w:divBdr>
        <w:top w:val="none" w:sz="0" w:space="0" w:color="auto"/>
        <w:left w:val="none" w:sz="0" w:space="0" w:color="auto"/>
        <w:bottom w:val="none" w:sz="0" w:space="0" w:color="auto"/>
        <w:right w:val="none" w:sz="0" w:space="0" w:color="auto"/>
      </w:divBdr>
    </w:div>
    <w:div w:id="948043788">
      <w:bodyDiv w:val="1"/>
      <w:marLeft w:val="0"/>
      <w:marRight w:val="0"/>
      <w:marTop w:val="0"/>
      <w:marBottom w:val="0"/>
      <w:divBdr>
        <w:top w:val="none" w:sz="0" w:space="0" w:color="auto"/>
        <w:left w:val="none" w:sz="0" w:space="0" w:color="auto"/>
        <w:bottom w:val="none" w:sz="0" w:space="0" w:color="auto"/>
        <w:right w:val="none" w:sz="0" w:space="0" w:color="auto"/>
      </w:divBdr>
    </w:div>
    <w:div w:id="950553363">
      <w:bodyDiv w:val="1"/>
      <w:marLeft w:val="0"/>
      <w:marRight w:val="0"/>
      <w:marTop w:val="0"/>
      <w:marBottom w:val="0"/>
      <w:divBdr>
        <w:top w:val="none" w:sz="0" w:space="0" w:color="auto"/>
        <w:left w:val="none" w:sz="0" w:space="0" w:color="auto"/>
        <w:bottom w:val="none" w:sz="0" w:space="0" w:color="auto"/>
        <w:right w:val="none" w:sz="0" w:space="0" w:color="auto"/>
      </w:divBdr>
    </w:div>
    <w:div w:id="981930697">
      <w:bodyDiv w:val="1"/>
      <w:marLeft w:val="0"/>
      <w:marRight w:val="0"/>
      <w:marTop w:val="0"/>
      <w:marBottom w:val="0"/>
      <w:divBdr>
        <w:top w:val="none" w:sz="0" w:space="0" w:color="auto"/>
        <w:left w:val="none" w:sz="0" w:space="0" w:color="auto"/>
        <w:bottom w:val="none" w:sz="0" w:space="0" w:color="auto"/>
        <w:right w:val="none" w:sz="0" w:space="0" w:color="auto"/>
      </w:divBdr>
    </w:div>
    <w:div w:id="986283409">
      <w:bodyDiv w:val="1"/>
      <w:marLeft w:val="0"/>
      <w:marRight w:val="0"/>
      <w:marTop w:val="0"/>
      <w:marBottom w:val="0"/>
      <w:divBdr>
        <w:top w:val="none" w:sz="0" w:space="0" w:color="auto"/>
        <w:left w:val="none" w:sz="0" w:space="0" w:color="auto"/>
        <w:bottom w:val="none" w:sz="0" w:space="0" w:color="auto"/>
        <w:right w:val="none" w:sz="0" w:space="0" w:color="auto"/>
      </w:divBdr>
    </w:div>
    <w:div w:id="995916419">
      <w:bodyDiv w:val="1"/>
      <w:marLeft w:val="0"/>
      <w:marRight w:val="0"/>
      <w:marTop w:val="0"/>
      <w:marBottom w:val="0"/>
      <w:divBdr>
        <w:top w:val="none" w:sz="0" w:space="0" w:color="auto"/>
        <w:left w:val="none" w:sz="0" w:space="0" w:color="auto"/>
        <w:bottom w:val="none" w:sz="0" w:space="0" w:color="auto"/>
        <w:right w:val="none" w:sz="0" w:space="0" w:color="auto"/>
      </w:divBdr>
    </w:div>
    <w:div w:id="1002590597">
      <w:bodyDiv w:val="1"/>
      <w:marLeft w:val="0"/>
      <w:marRight w:val="0"/>
      <w:marTop w:val="0"/>
      <w:marBottom w:val="0"/>
      <w:divBdr>
        <w:top w:val="none" w:sz="0" w:space="0" w:color="auto"/>
        <w:left w:val="none" w:sz="0" w:space="0" w:color="auto"/>
        <w:bottom w:val="none" w:sz="0" w:space="0" w:color="auto"/>
        <w:right w:val="none" w:sz="0" w:space="0" w:color="auto"/>
      </w:divBdr>
    </w:div>
    <w:div w:id="1011446804">
      <w:bodyDiv w:val="1"/>
      <w:marLeft w:val="0"/>
      <w:marRight w:val="0"/>
      <w:marTop w:val="0"/>
      <w:marBottom w:val="0"/>
      <w:divBdr>
        <w:top w:val="none" w:sz="0" w:space="0" w:color="auto"/>
        <w:left w:val="none" w:sz="0" w:space="0" w:color="auto"/>
        <w:bottom w:val="none" w:sz="0" w:space="0" w:color="auto"/>
        <w:right w:val="none" w:sz="0" w:space="0" w:color="auto"/>
      </w:divBdr>
    </w:div>
    <w:div w:id="1043289005">
      <w:bodyDiv w:val="1"/>
      <w:marLeft w:val="0"/>
      <w:marRight w:val="0"/>
      <w:marTop w:val="0"/>
      <w:marBottom w:val="0"/>
      <w:divBdr>
        <w:top w:val="none" w:sz="0" w:space="0" w:color="auto"/>
        <w:left w:val="none" w:sz="0" w:space="0" w:color="auto"/>
        <w:bottom w:val="none" w:sz="0" w:space="0" w:color="auto"/>
        <w:right w:val="none" w:sz="0" w:space="0" w:color="auto"/>
      </w:divBdr>
    </w:div>
    <w:div w:id="1057776853">
      <w:bodyDiv w:val="1"/>
      <w:marLeft w:val="0"/>
      <w:marRight w:val="0"/>
      <w:marTop w:val="0"/>
      <w:marBottom w:val="0"/>
      <w:divBdr>
        <w:top w:val="none" w:sz="0" w:space="0" w:color="auto"/>
        <w:left w:val="none" w:sz="0" w:space="0" w:color="auto"/>
        <w:bottom w:val="none" w:sz="0" w:space="0" w:color="auto"/>
        <w:right w:val="none" w:sz="0" w:space="0" w:color="auto"/>
      </w:divBdr>
    </w:div>
    <w:div w:id="1071660901">
      <w:bodyDiv w:val="1"/>
      <w:marLeft w:val="0"/>
      <w:marRight w:val="0"/>
      <w:marTop w:val="0"/>
      <w:marBottom w:val="0"/>
      <w:divBdr>
        <w:top w:val="none" w:sz="0" w:space="0" w:color="auto"/>
        <w:left w:val="none" w:sz="0" w:space="0" w:color="auto"/>
        <w:bottom w:val="none" w:sz="0" w:space="0" w:color="auto"/>
        <w:right w:val="none" w:sz="0" w:space="0" w:color="auto"/>
      </w:divBdr>
    </w:div>
    <w:div w:id="1084842525">
      <w:bodyDiv w:val="1"/>
      <w:marLeft w:val="0"/>
      <w:marRight w:val="0"/>
      <w:marTop w:val="0"/>
      <w:marBottom w:val="0"/>
      <w:divBdr>
        <w:top w:val="none" w:sz="0" w:space="0" w:color="auto"/>
        <w:left w:val="none" w:sz="0" w:space="0" w:color="auto"/>
        <w:bottom w:val="none" w:sz="0" w:space="0" w:color="auto"/>
        <w:right w:val="none" w:sz="0" w:space="0" w:color="auto"/>
      </w:divBdr>
    </w:div>
    <w:div w:id="1120298174">
      <w:bodyDiv w:val="1"/>
      <w:marLeft w:val="0"/>
      <w:marRight w:val="0"/>
      <w:marTop w:val="0"/>
      <w:marBottom w:val="0"/>
      <w:divBdr>
        <w:top w:val="none" w:sz="0" w:space="0" w:color="auto"/>
        <w:left w:val="none" w:sz="0" w:space="0" w:color="auto"/>
        <w:bottom w:val="none" w:sz="0" w:space="0" w:color="auto"/>
        <w:right w:val="none" w:sz="0" w:space="0" w:color="auto"/>
      </w:divBdr>
    </w:div>
    <w:div w:id="1153177361">
      <w:bodyDiv w:val="1"/>
      <w:marLeft w:val="0"/>
      <w:marRight w:val="0"/>
      <w:marTop w:val="0"/>
      <w:marBottom w:val="0"/>
      <w:divBdr>
        <w:top w:val="none" w:sz="0" w:space="0" w:color="auto"/>
        <w:left w:val="none" w:sz="0" w:space="0" w:color="auto"/>
        <w:bottom w:val="none" w:sz="0" w:space="0" w:color="auto"/>
        <w:right w:val="none" w:sz="0" w:space="0" w:color="auto"/>
      </w:divBdr>
    </w:div>
    <w:div w:id="1175413352">
      <w:bodyDiv w:val="1"/>
      <w:marLeft w:val="0"/>
      <w:marRight w:val="0"/>
      <w:marTop w:val="0"/>
      <w:marBottom w:val="0"/>
      <w:divBdr>
        <w:top w:val="none" w:sz="0" w:space="0" w:color="auto"/>
        <w:left w:val="none" w:sz="0" w:space="0" w:color="auto"/>
        <w:bottom w:val="none" w:sz="0" w:space="0" w:color="auto"/>
        <w:right w:val="none" w:sz="0" w:space="0" w:color="auto"/>
      </w:divBdr>
    </w:div>
    <w:div w:id="1177695717">
      <w:bodyDiv w:val="1"/>
      <w:marLeft w:val="0"/>
      <w:marRight w:val="0"/>
      <w:marTop w:val="0"/>
      <w:marBottom w:val="0"/>
      <w:divBdr>
        <w:top w:val="none" w:sz="0" w:space="0" w:color="auto"/>
        <w:left w:val="none" w:sz="0" w:space="0" w:color="auto"/>
        <w:bottom w:val="none" w:sz="0" w:space="0" w:color="auto"/>
        <w:right w:val="none" w:sz="0" w:space="0" w:color="auto"/>
      </w:divBdr>
    </w:div>
    <w:div w:id="1211842906">
      <w:bodyDiv w:val="1"/>
      <w:marLeft w:val="0"/>
      <w:marRight w:val="0"/>
      <w:marTop w:val="0"/>
      <w:marBottom w:val="0"/>
      <w:divBdr>
        <w:top w:val="none" w:sz="0" w:space="0" w:color="auto"/>
        <w:left w:val="none" w:sz="0" w:space="0" w:color="auto"/>
        <w:bottom w:val="none" w:sz="0" w:space="0" w:color="auto"/>
        <w:right w:val="none" w:sz="0" w:space="0" w:color="auto"/>
      </w:divBdr>
    </w:div>
    <w:div w:id="1221477296">
      <w:bodyDiv w:val="1"/>
      <w:marLeft w:val="0"/>
      <w:marRight w:val="0"/>
      <w:marTop w:val="0"/>
      <w:marBottom w:val="0"/>
      <w:divBdr>
        <w:top w:val="none" w:sz="0" w:space="0" w:color="auto"/>
        <w:left w:val="none" w:sz="0" w:space="0" w:color="auto"/>
        <w:bottom w:val="none" w:sz="0" w:space="0" w:color="auto"/>
        <w:right w:val="none" w:sz="0" w:space="0" w:color="auto"/>
      </w:divBdr>
    </w:div>
    <w:div w:id="1239822724">
      <w:bodyDiv w:val="1"/>
      <w:marLeft w:val="0"/>
      <w:marRight w:val="0"/>
      <w:marTop w:val="0"/>
      <w:marBottom w:val="0"/>
      <w:divBdr>
        <w:top w:val="none" w:sz="0" w:space="0" w:color="auto"/>
        <w:left w:val="none" w:sz="0" w:space="0" w:color="auto"/>
        <w:bottom w:val="none" w:sz="0" w:space="0" w:color="auto"/>
        <w:right w:val="none" w:sz="0" w:space="0" w:color="auto"/>
      </w:divBdr>
    </w:div>
    <w:div w:id="1242448359">
      <w:bodyDiv w:val="1"/>
      <w:marLeft w:val="0"/>
      <w:marRight w:val="0"/>
      <w:marTop w:val="0"/>
      <w:marBottom w:val="0"/>
      <w:divBdr>
        <w:top w:val="none" w:sz="0" w:space="0" w:color="auto"/>
        <w:left w:val="none" w:sz="0" w:space="0" w:color="auto"/>
        <w:bottom w:val="none" w:sz="0" w:space="0" w:color="auto"/>
        <w:right w:val="none" w:sz="0" w:space="0" w:color="auto"/>
      </w:divBdr>
    </w:div>
    <w:div w:id="1252200623">
      <w:bodyDiv w:val="1"/>
      <w:marLeft w:val="0"/>
      <w:marRight w:val="0"/>
      <w:marTop w:val="0"/>
      <w:marBottom w:val="0"/>
      <w:divBdr>
        <w:top w:val="none" w:sz="0" w:space="0" w:color="auto"/>
        <w:left w:val="none" w:sz="0" w:space="0" w:color="auto"/>
        <w:bottom w:val="none" w:sz="0" w:space="0" w:color="auto"/>
        <w:right w:val="none" w:sz="0" w:space="0" w:color="auto"/>
      </w:divBdr>
    </w:div>
    <w:div w:id="1271549005">
      <w:bodyDiv w:val="1"/>
      <w:marLeft w:val="0"/>
      <w:marRight w:val="0"/>
      <w:marTop w:val="0"/>
      <w:marBottom w:val="0"/>
      <w:divBdr>
        <w:top w:val="none" w:sz="0" w:space="0" w:color="auto"/>
        <w:left w:val="none" w:sz="0" w:space="0" w:color="auto"/>
        <w:bottom w:val="none" w:sz="0" w:space="0" w:color="auto"/>
        <w:right w:val="none" w:sz="0" w:space="0" w:color="auto"/>
      </w:divBdr>
    </w:div>
    <w:div w:id="1277642075">
      <w:bodyDiv w:val="1"/>
      <w:marLeft w:val="0"/>
      <w:marRight w:val="0"/>
      <w:marTop w:val="0"/>
      <w:marBottom w:val="0"/>
      <w:divBdr>
        <w:top w:val="none" w:sz="0" w:space="0" w:color="auto"/>
        <w:left w:val="none" w:sz="0" w:space="0" w:color="auto"/>
        <w:bottom w:val="none" w:sz="0" w:space="0" w:color="auto"/>
        <w:right w:val="none" w:sz="0" w:space="0" w:color="auto"/>
      </w:divBdr>
    </w:div>
    <w:div w:id="1291863384">
      <w:bodyDiv w:val="1"/>
      <w:marLeft w:val="0"/>
      <w:marRight w:val="0"/>
      <w:marTop w:val="0"/>
      <w:marBottom w:val="0"/>
      <w:divBdr>
        <w:top w:val="none" w:sz="0" w:space="0" w:color="auto"/>
        <w:left w:val="none" w:sz="0" w:space="0" w:color="auto"/>
        <w:bottom w:val="none" w:sz="0" w:space="0" w:color="auto"/>
        <w:right w:val="none" w:sz="0" w:space="0" w:color="auto"/>
      </w:divBdr>
    </w:div>
    <w:div w:id="1292588174">
      <w:bodyDiv w:val="1"/>
      <w:marLeft w:val="0"/>
      <w:marRight w:val="0"/>
      <w:marTop w:val="0"/>
      <w:marBottom w:val="0"/>
      <w:divBdr>
        <w:top w:val="none" w:sz="0" w:space="0" w:color="auto"/>
        <w:left w:val="none" w:sz="0" w:space="0" w:color="auto"/>
        <w:bottom w:val="none" w:sz="0" w:space="0" w:color="auto"/>
        <w:right w:val="none" w:sz="0" w:space="0" w:color="auto"/>
      </w:divBdr>
    </w:div>
    <w:div w:id="1308971478">
      <w:bodyDiv w:val="1"/>
      <w:marLeft w:val="0"/>
      <w:marRight w:val="0"/>
      <w:marTop w:val="0"/>
      <w:marBottom w:val="0"/>
      <w:divBdr>
        <w:top w:val="none" w:sz="0" w:space="0" w:color="auto"/>
        <w:left w:val="none" w:sz="0" w:space="0" w:color="auto"/>
        <w:bottom w:val="none" w:sz="0" w:space="0" w:color="auto"/>
        <w:right w:val="none" w:sz="0" w:space="0" w:color="auto"/>
      </w:divBdr>
    </w:div>
    <w:div w:id="1334333081">
      <w:bodyDiv w:val="1"/>
      <w:marLeft w:val="0"/>
      <w:marRight w:val="0"/>
      <w:marTop w:val="0"/>
      <w:marBottom w:val="0"/>
      <w:divBdr>
        <w:top w:val="none" w:sz="0" w:space="0" w:color="auto"/>
        <w:left w:val="none" w:sz="0" w:space="0" w:color="auto"/>
        <w:bottom w:val="none" w:sz="0" w:space="0" w:color="auto"/>
        <w:right w:val="none" w:sz="0" w:space="0" w:color="auto"/>
      </w:divBdr>
    </w:div>
    <w:div w:id="1339455724">
      <w:bodyDiv w:val="1"/>
      <w:marLeft w:val="0"/>
      <w:marRight w:val="0"/>
      <w:marTop w:val="0"/>
      <w:marBottom w:val="0"/>
      <w:divBdr>
        <w:top w:val="none" w:sz="0" w:space="0" w:color="auto"/>
        <w:left w:val="none" w:sz="0" w:space="0" w:color="auto"/>
        <w:bottom w:val="none" w:sz="0" w:space="0" w:color="auto"/>
        <w:right w:val="none" w:sz="0" w:space="0" w:color="auto"/>
      </w:divBdr>
    </w:div>
    <w:div w:id="1400522541">
      <w:bodyDiv w:val="1"/>
      <w:marLeft w:val="0"/>
      <w:marRight w:val="0"/>
      <w:marTop w:val="0"/>
      <w:marBottom w:val="0"/>
      <w:divBdr>
        <w:top w:val="none" w:sz="0" w:space="0" w:color="auto"/>
        <w:left w:val="none" w:sz="0" w:space="0" w:color="auto"/>
        <w:bottom w:val="none" w:sz="0" w:space="0" w:color="auto"/>
        <w:right w:val="none" w:sz="0" w:space="0" w:color="auto"/>
      </w:divBdr>
    </w:div>
    <w:div w:id="1405101723">
      <w:bodyDiv w:val="1"/>
      <w:marLeft w:val="0"/>
      <w:marRight w:val="0"/>
      <w:marTop w:val="0"/>
      <w:marBottom w:val="0"/>
      <w:divBdr>
        <w:top w:val="none" w:sz="0" w:space="0" w:color="auto"/>
        <w:left w:val="none" w:sz="0" w:space="0" w:color="auto"/>
        <w:bottom w:val="none" w:sz="0" w:space="0" w:color="auto"/>
        <w:right w:val="none" w:sz="0" w:space="0" w:color="auto"/>
      </w:divBdr>
    </w:div>
    <w:div w:id="1424062495">
      <w:bodyDiv w:val="1"/>
      <w:marLeft w:val="0"/>
      <w:marRight w:val="0"/>
      <w:marTop w:val="0"/>
      <w:marBottom w:val="0"/>
      <w:divBdr>
        <w:top w:val="none" w:sz="0" w:space="0" w:color="auto"/>
        <w:left w:val="none" w:sz="0" w:space="0" w:color="auto"/>
        <w:bottom w:val="none" w:sz="0" w:space="0" w:color="auto"/>
        <w:right w:val="none" w:sz="0" w:space="0" w:color="auto"/>
      </w:divBdr>
    </w:div>
    <w:div w:id="1429809504">
      <w:bodyDiv w:val="1"/>
      <w:marLeft w:val="0"/>
      <w:marRight w:val="0"/>
      <w:marTop w:val="0"/>
      <w:marBottom w:val="0"/>
      <w:divBdr>
        <w:top w:val="none" w:sz="0" w:space="0" w:color="auto"/>
        <w:left w:val="none" w:sz="0" w:space="0" w:color="auto"/>
        <w:bottom w:val="none" w:sz="0" w:space="0" w:color="auto"/>
        <w:right w:val="none" w:sz="0" w:space="0" w:color="auto"/>
      </w:divBdr>
    </w:div>
    <w:div w:id="1442215065">
      <w:bodyDiv w:val="1"/>
      <w:marLeft w:val="0"/>
      <w:marRight w:val="0"/>
      <w:marTop w:val="0"/>
      <w:marBottom w:val="0"/>
      <w:divBdr>
        <w:top w:val="none" w:sz="0" w:space="0" w:color="auto"/>
        <w:left w:val="none" w:sz="0" w:space="0" w:color="auto"/>
        <w:bottom w:val="none" w:sz="0" w:space="0" w:color="auto"/>
        <w:right w:val="none" w:sz="0" w:space="0" w:color="auto"/>
      </w:divBdr>
    </w:div>
    <w:div w:id="1448506444">
      <w:bodyDiv w:val="1"/>
      <w:marLeft w:val="0"/>
      <w:marRight w:val="0"/>
      <w:marTop w:val="0"/>
      <w:marBottom w:val="0"/>
      <w:divBdr>
        <w:top w:val="none" w:sz="0" w:space="0" w:color="auto"/>
        <w:left w:val="none" w:sz="0" w:space="0" w:color="auto"/>
        <w:bottom w:val="none" w:sz="0" w:space="0" w:color="auto"/>
        <w:right w:val="none" w:sz="0" w:space="0" w:color="auto"/>
      </w:divBdr>
    </w:div>
    <w:div w:id="1472290164">
      <w:bodyDiv w:val="1"/>
      <w:marLeft w:val="0"/>
      <w:marRight w:val="0"/>
      <w:marTop w:val="0"/>
      <w:marBottom w:val="0"/>
      <w:divBdr>
        <w:top w:val="none" w:sz="0" w:space="0" w:color="auto"/>
        <w:left w:val="none" w:sz="0" w:space="0" w:color="auto"/>
        <w:bottom w:val="none" w:sz="0" w:space="0" w:color="auto"/>
        <w:right w:val="none" w:sz="0" w:space="0" w:color="auto"/>
      </w:divBdr>
    </w:div>
    <w:div w:id="1479417364">
      <w:bodyDiv w:val="1"/>
      <w:marLeft w:val="0"/>
      <w:marRight w:val="0"/>
      <w:marTop w:val="0"/>
      <w:marBottom w:val="0"/>
      <w:divBdr>
        <w:top w:val="none" w:sz="0" w:space="0" w:color="auto"/>
        <w:left w:val="none" w:sz="0" w:space="0" w:color="auto"/>
        <w:bottom w:val="none" w:sz="0" w:space="0" w:color="auto"/>
        <w:right w:val="none" w:sz="0" w:space="0" w:color="auto"/>
      </w:divBdr>
    </w:div>
    <w:div w:id="1504392195">
      <w:bodyDiv w:val="1"/>
      <w:marLeft w:val="0"/>
      <w:marRight w:val="0"/>
      <w:marTop w:val="0"/>
      <w:marBottom w:val="0"/>
      <w:divBdr>
        <w:top w:val="none" w:sz="0" w:space="0" w:color="auto"/>
        <w:left w:val="none" w:sz="0" w:space="0" w:color="auto"/>
        <w:bottom w:val="none" w:sz="0" w:space="0" w:color="auto"/>
        <w:right w:val="none" w:sz="0" w:space="0" w:color="auto"/>
      </w:divBdr>
    </w:div>
    <w:div w:id="1538154358">
      <w:bodyDiv w:val="1"/>
      <w:marLeft w:val="0"/>
      <w:marRight w:val="0"/>
      <w:marTop w:val="0"/>
      <w:marBottom w:val="0"/>
      <w:divBdr>
        <w:top w:val="none" w:sz="0" w:space="0" w:color="auto"/>
        <w:left w:val="none" w:sz="0" w:space="0" w:color="auto"/>
        <w:bottom w:val="none" w:sz="0" w:space="0" w:color="auto"/>
        <w:right w:val="none" w:sz="0" w:space="0" w:color="auto"/>
      </w:divBdr>
    </w:div>
    <w:div w:id="1550923289">
      <w:bodyDiv w:val="1"/>
      <w:marLeft w:val="0"/>
      <w:marRight w:val="0"/>
      <w:marTop w:val="0"/>
      <w:marBottom w:val="0"/>
      <w:divBdr>
        <w:top w:val="none" w:sz="0" w:space="0" w:color="auto"/>
        <w:left w:val="none" w:sz="0" w:space="0" w:color="auto"/>
        <w:bottom w:val="none" w:sz="0" w:space="0" w:color="auto"/>
        <w:right w:val="none" w:sz="0" w:space="0" w:color="auto"/>
      </w:divBdr>
    </w:div>
    <w:div w:id="1581210709">
      <w:bodyDiv w:val="1"/>
      <w:marLeft w:val="0"/>
      <w:marRight w:val="0"/>
      <w:marTop w:val="0"/>
      <w:marBottom w:val="0"/>
      <w:divBdr>
        <w:top w:val="none" w:sz="0" w:space="0" w:color="auto"/>
        <w:left w:val="none" w:sz="0" w:space="0" w:color="auto"/>
        <w:bottom w:val="none" w:sz="0" w:space="0" w:color="auto"/>
        <w:right w:val="none" w:sz="0" w:space="0" w:color="auto"/>
      </w:divBdr>
    </w:div>
    <w:div w:id="1588422926">
      <w:bodyDiv w:val="1"/>
      <w:marLeft w:val="0"/>
      <w:marRight w:val="0"/>
      <w:marTop w:val="0"/>
      <w:marBottom w:val="0"/>
      <w:divBdr>
        <w:top w:val="none" w:sz="0" w:space="0" w:color="auto"/>
        <w:left w:val="none" w:sz="0" w:space="0" w:color="auto"/>
        <w:bottom w:val="none" w:sz="0" w:space="0" w:color="auto"/>
        <w:right w:val="none" w:sz="0" w:space="0" w:color="auto"/>
      </w:divBdr>
    </w:div>
    <w:div w:id="1611275726">
      <w:bodyDiv w:val="1"/>
      <w:marLeft w:val="0"/>
      <w:marRight w:val="0"/>
      <w:marTop w:val="0"/>
      <w:marBottom w:val="0"/>
      <w:divBdr>
        <w:top w:val="none" w:sz="0" w:space="0" w:color="auto"/>
        <w:left w:val="none" w:sz="0" w:space="0" w:color="auto"/>
        <w:bottom w:val="none" w:sz="0" w:space="0" w:color="auto"/>
        <w:right w:val="none" w:sz="0" w:space="0" w:color="auto"/>
      </w:divBdr>
    </w:div>
    <w:div w:id="1620840973">
      <w:bodyDiv w:val="1"/>
      <w:marLeft w:val="0"/>
      <w:marRight w:val="0"/>
      <w:marTop w:val="0"/>
      <w:marBottom w:val="0"/>
      <w:divBdr>
        <w:top w:val="none" w:sz="0" w:space="0" w:color="auto"/>
        <w:left w:val="none" w:sz="0" w:space="0" w:color="auto"/>
        <w:bottom w:val="none" w:sz="0" w:space="0" w:color="auto"/>
        <w:right w:val="none" w:sz="0" w:space="0" w:color="auto"/>
      </w:divBdr>
    </w:div>
    <w:div w:id="1646549369">
      <w:bodyDiv w:val="1"/>
      <w:marLeft w:val="0"/>
      <w:marRight w:val="0"/>
      <w:marTop w:val="0"/>
      <w:marBottom w:val="0"/>
      <w:divBdr>
        <w:top w:val="none" w:sz="0" w:space="0" w:color="auto"/>
        <w:left w:val="none" w:sz="0" w:space="0" w:color="auto"/>
        <w:bottom w:val="none" w:sz="0" w:space="0" w:color="auto"/>
        <w:right w:val="none" w:sz="0" w:space="0" w:color="auto"/>
      </w:divBdr>
    </w:div>
    <w:div w:id="1678924555">
      <w:bodyDiv w:val="1"/>
      <w:marLeft w:val="0"/>
      <w:marRight w:val="0"/>
      <w:marTop w:val="0"/>
      <w:marBottom w:val="0"/>
      <w:divBdr>
        <w:top w:val="none" w:sz="0" w:space="0" w:color="auto"/>
        <w:left w:val="none" w:sz="0" w:space="0" w:color="auto"/>
        <w:bottom w:val="none" w:sz="0" w:space="0" w:color="auto"/>
        <w:right w:val="none" w:sz="0" w:space="0" w:color="auto"/>
      </w:divBdr>
    </w:div>
    <w:div w:id="1741442313">
      <w:bodyDiv w:val="1"/>
      <w:marLeft w:val="0"/>
      <w:marRight w:val="0"/>
      <w:marTop w:val="0"/>
      <w:marBottom w:val="0"/>
      <w:divBdr>
        <w:top w:val="none" w:sz="0" w:space="0" w:color="auto"/>
        <w:left w:val="none" w:sz="0" w:space="0" w:color="auto"/>
        <w:bottom w:val="none" w:sz="0" w:space="0" w:color="auto"/>
        <w:right w:val="none" w:sz="0" w:space="0" w:color="auto"/>
      </w:divBdr>
    </w:div>
    <w:div w:id="1768504758">
      <w:bodyDiv w:val="1"/>
      <w:marLeft w:val="0"/>
      <w:marRight w:val="0"/>
      <w:marTop w:val="0"/>
      <w:marBottom w:val="0"/>
      <w:divBdr>
        <w:top w:val="none" w:sz="0" w:space="0" w:color="auto"/>
        <w:left w:val="none" w:sz="0" w:space="0" w:color="auto"/>
        <w:bottom w:val="none" w:sz="0" w:space="0" w:color="auto"/>
        <w:right w:val="none" w:sz="0" w:space="0" w:color="auto"/>
      </w:divBdr>
    </w:div>
    <w:div w:id="1791050256">
      <w:bodyDiv w:val="1"/>
      <w:marLeft w:val="0"/>
      <w:marRight w:val="0"/>
      <w:marTop w:val="0"/>
      <w:marBottom w:val="0"/>
      <w:divBdr>
        <w:top w:val="none" w:sz="0" w:space="0" w:color="auto"/>
        <w:left w:val="none" w:sz="0" w:space="0" w:color="auto"/>
        <w:bottom w:val="none" w:sz="0" w:space="0" w:color="auto"/>
        <w:right w:val="none" w:sz="0" w:space="0" w:color="auto"/>
      </w:divBdr>
    </w:div>
    <w:div w:id="1810779584">
      <w:bodyDiv w:val="1"/>
      <w:marLeft w:val="0"/>
      <w:marRight w:val="0"/>
      <w:marTop w:val="0"/>
      <w:marBottom w:val="0"/>
      <w:divBdr>
        <w:top w:val="none" w:sz="0" w:space="0" w:color="auto"/>
        <w:left w:val="none" w:sz="0" w:space="0" w:color="auto"/>
        <w:bottom w:val="none" w:sz="0" w:space="0" w:color="auto"/>
        <w:right w:val="none" w:sz="0" w:space="0" w:color="auto"/>
      </w:divBdr>
    </w:div>
    <w:div w:id="1817913205">
      <w:bodyDiv w:val="1"/>
      <w:marLeft w:val="0"/>
      <w:marRight w:val="0"/>
      <w:marTop w:val="0"/>
      <w:marBottom w:val="0"/>
      <w:divBdr>
        <w:top w:val="none" w:sz="0" w:space="0" w:color="auto"/>
        <w:left w:val="none" w:sz="0" w:space="0" w:color="auto"/>
        <w:bottom w:val="none" w:sz="0" w:space="0" w:color="auto"/>
        <w:right w:val="none" w:sz="0" w:space="0" w:color="auto"/>
      </w:divBdr>
    </w:div>
    <w:div w:id="1828931763">
      <w:bodyDiv w:val="1"/>
      <w:marLeft w:val="0"/>
      <w:marRight w:val="0"/>
      <w:marTop w:val="0"/>
      <w:marBottom w:val="0"/>
      <w:divBdr>
        <w:top w:val="none" w:sz="0" w:space="0" w:color="auto"/>
        <w:left w:val="none" w:sz="0" w:space="0" w:color="auto"/>
        <w:bottom w:val="none" w:sz="0" w:space="0" w:color="auto"/>
        <w:right w:val="none" w:sz="0" w:space="0" w:color="auto"/>
      </w:divBdr>
    </w:div>
    <w:div w:id="1851211669">
      <w:bodyDiv w:val="1"/>
      <w:marLeft w:val="0"/>
      <w:marRight w:val="0"/>
      <w:marTop w:val="0"/>
      <w:marBottom w:val="0"/>
      <w:divBdr>
        <w:top w:val="none" w:sz="0" w:space="0" w:color="auto"/>
        <w:left w:val="none" w:sz="0" w:space="0" w:color="auto"/>
        <w:bottom w:val="none" w:sz="0" w:space="0" w:color="auto"/>
        <w:right w:val="none" w:sz="0" w:space="0" w:color="auto"/>
      </w:divBdr>
    </w:div>
    <w:div w:id="1856994495">
      <w:bodyDiv w:val="1"/>
      <w:marLeft w:val="0"/>
      <w:marRight w:val="0"/>
      <w:marTop w:val="0"/>
      <w:marBottom w:val="0"/>
      <w:divBdr>
        <w:top w:val="none" w:sz="0" w:space="0" w:color="auto"/>
        <w:left w:val="none" w:sz="0" w:space="0" w:color="auto"/>
        <w:bottom w:val="none" w:sz="0" w:space="0" w:color="auto"/>
        <w:right w:val="none" w:sz="0" w:space="0" w:color="auto"/>
      </w:divBdr>
    </w:div>
    <w:div w:id="1873228681">
      <w:bodyDiv w:val="1"/>
      <w:marLeft w:val="0"/>
      <w:marRight w:val="0"/>
      <w:marTop w:val="0"/>
      <w:marBottom w:val="0"/>
      <w:divBdr>
        <w:top w:val="none" w:sz="0" w:space="0" w:color="auto"/>
        <w:left w:val="none" w:sz="0" w:space="0" w:color="auto"/>
        <w:bottom w:val="none" w:sz="0" w:space="0" w:color="auto"/>
        <w:right w:val="none" w:sz="0" w:space="0" w:color="auto"/>
      </w:divBdr>
    </w:div>
    <w:div w:id="1881353933">
      <w:bodyDiv w:val="1"/>
      <w:marLeft w:val="0"/>
      <w:marRight w:val="0"/>
      <w:marTop w:val="0"/>
      <w:marBottom w:val="0"/>
      <w:divBdr>
        <w:top w:val="none" w:sz="0" w:space="0" w:color="auto"/>
        <w:left w:val="none" w:sz="0" w:space="0" w:color="auto"/>
        <w:bottom w:val="none" w:sz="0" w:space="0" w:color="auto"/>
        <w:right w:val="none" w:sz="0" w:space="0" w:color="auto"/>
      </w:divBdr>
    </w:div>
    <w:div w:id="1890530237">
      <w:bodyDiv w:val="1"/>
      <w:marLeft w:val="0"/>
      <w:marRight w:val="0"/>
      <w:marTop w:val="0"/>
      <w:marBottom w:val="0"/>
      <w:divBdr>
        <w:top w:val="none" w:sz="0" w:space="0" w:color="auto"/>
        <w:left w:val="none" w:sz="0" w:space="0" w:color="auto"/>
        <w:bottom w:val="none" w:sz="0" w:space="0" w:color="auto"/>
        <w:right w:val="none" w:sz="0" w:space="0" w:color="auto"/>
      </w:divBdr>
    </w:div>
    <w:div w:id="1950578172">
      <w:bodyDiv w:val="1"/>
      <w:marLeft w:val="0"/>
      <w:marRight w:val="0"/>
      <w:marTop w:val="0"/>
      <w:marBottom w:val="0"/>
      <w:divBdr>
        <w:top w:val="none" w:sz="0" w:space="0" w:color="auto"/>
        <w:left w:val="none" w:sz="0" w:space="0" w:color="auto"/>
        <w:bottom w:val="none" w:sz="0" w:space="0" w:color="auto"/>
        <w:right w:val="none" w:sz="0" w:space="0" w:color="auto"/>
      </w:divBdr>
      <w:divsChild>
        <w:div w:id="977223874">
          <w:marLeft w:val="0"/>
          <w:marRight w:val="0"/>
          <w:marTop w:val="0"/>
          <w:marBottom w:val="0"/>
          <w:divBdr>
            <w:top w:val="none" w:sz="0" w:space="0" w:color="auto"/>
            <w:left w:val="none" w:sz="0" w:space="0" w:color="auto"/>
            <w:bottom w:val="none" w:sz="0" w:space="0" w:color="auto"/>
            <w:right w:val="none" w:sz="0" w:space="0" w:color="auto"/>
          </w:divBdr>
          <w:divsChild>
            <w:div w:id="1862090965">
              <w:marLeft w:val="0"/>
              <w:marRight w:val="0"/>
              <w:marTop w:val="0"/>
              <w:marBottom w:val="0"/>
              <w:divBdr>
                <w:top w:val="none" w:sz="0" w:space="0" w:color="auto"/>
                <w:left w:val="none" w:sz="0" w:space="0" w:color="auto"/>
                <w:bottom w:val="none" w:sz="0" w:space="0" w:color="auto"/>
                <w:right w:val="none" w:sz="0" w:space="0" w:color="auto"/>
              </w:divBdr>
              <w:divsChild>
                <w:div w:id="2178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490349">
      <w:bodyDiv w:val="1"/>
      <w:marLeft w:val="0"/>
      <w:marRight w:val="0"/>
      <w:marTop w:val="0"/>
      <w:marBottom w:val="0"/>
      <w:divBdr>
        <w:top w:val="none" w:sz="0" w:space="0" w:color="auto"/>
        <w:left w:val="none" w:sz="0" w:space="0" w:color="auto"/>
        <w:bottom w:val="none" w:sz="0" w:space="0" w:color="auto"/>
        <w:right w:val="none" w:sz="0" w:space="0" w:color="auto"/>
      </w:divBdr>
    </w:div>
    <w:div w:id="1963876305">
      <w:bodyDiv w:val="1"/>
      <w:marLeft w:val="0"/>
      <w:marRight w:val="0"/>
      <w:marTop w:val="0"/>
      <w:marBottom w:val="0"/>
      <w:divBdr>
        <w:top w:val="none" w:sz="0" w:space="0" w:color="auto"/>
        <w:left w:val="none" w:sz="0" w:space="0" w:color="auto"/>
        <w:bottom w:val="none" w:sz="0" w:space="0" w:color="auto"/>
        <w:right w:val="none" w:sz="0" w:space="0" w:color="auto"/>
      </w:divBdr>
    </w:div>
    <w:div w:id="1993678985">
      <w:bodyDiv w:val="1"/>
      <w:marLeft w:val="0"/>
      <w:marRight w:val="0"/>
      <w:marTop w:val="0"/>
      <w:marBottom w:val="0"/>
      <w:divBdr>
        <w:top w:val="none" w:sz="0" w:space="0" w:color="auto"/>
        <w:left w:val="none" w:sz="0" w:space="0" w:color="auto"/>
        <w:bottom w:val="none" w:sz="0" w:space="0" w:color="auto"/>
        <w:right w:val="none" w:sz="0" w:space="0" w:color="auto"/>
      </w:divBdr>
    </w:div>
    <w:div w:id="2009867744">
      <w:bodyDiv w:val="1"/>
      <w:marLeft w:val="0"/>
      <w:marRight w:val="0"/>
      <w:marTop w:val="0"/>
      <w:marBottom w:val="0"/>
      <w:divBdr>
        <w:top w:val="none" w:sz="0" w:space="0" w:color="auto"/>
        <w:left w:val="none" w:sz="0" w:space="0" w:color="auto"/>
        <w:bottom w:val="none" w:sz="0" w:space="0" w:color="auto"/>
        <w:right w:val="none" w:sz="0" w:space="0" w:color="auto"/>
      </w:divBdr>
    </w:div>
    <w:div w:id="2035379509">
      <w:bodyDiv w:val="1"/>
      <w:marLeft w:val="0"/>
      <w:marRight w:val="0"/>
      <w:marTop w:val="0"/>
      <w:marBottom w:val="0"/>
      <w:divBdr>
        <w:top w:val="none" w:sz="0" w:space="0" w:color="auto"/>
        <w:left w:val="none" w:sz="0" w:space="0" w:color="auto"/>
        <w:bottom w:val="none" w:sz="0" w:space="0" w:color="auto"/>
        <w:right w:val="none" w:sz="0" w:space="0" w:color="auto"/>
      </w:divBdr>
    </w:div>
    <w:div w:id="2039237983">
      <w:bodyDiv w:val="1"/>
      <w:marLeft w:val="0"/>
      <w:marRight w:val="0"/>
      <w:marTop w:val="0"/>
      <w:marBottom w:val="0"/>
      <w:divBdr>
        <w:top w:val="none" w:sz="0" w:space="0" w:color="auto"/>
        <w:left w:val="none" w:sz="0" w:space="0" w:color="auto"/>
        <w:bottom w:val="none" w:sz="0" w:space="0" w:color="auto"/>
        <w:right w:val="none" w:sz="0" w:space="0" w:color="auto"/>
      </w:divBdr>
    </w:div>
    <w:div w:id="2045251487">
      <w:bodyDiv w:val="1"/>
      <w:marLeft w:val="0"/>
      <w:marRight w:val="0"/>
      <w:marTop w:val="0"/>
      <w:marBottom w:val="0"/>
      <w:divBdr>
        <w:top w:val="none" w:sz="0" w:space="0" w:color="auto"/>
        <w:left w:val="none" w:sz="0" w:space="0" w:color="auto"/>
        <w:bottom w:val="none" w:sz="0" w:space="0" w:color="auto"/>
        <w:right w:val="none" w:sz="0" w:space="0" w:color="auto"/>
      </w:divBdr>
    </w:div>
    <w:div w:id="2089420656">
      <w:bodyDiv w:val="1"/>
      <w:marLeft w:val="0"/>
      <w:marRight w:val="0"/>
      <w:marTop w:val="0"/>
      <w:marBottom w:val="0"/>
      <w:divBdr>
        <w:top w:val="none" w:sz="0" w:space="0" w:color="auto"/>
        <w:left w:val="none" w:sz="0" w:space="0" w:color="auto"/>
        <w:bottom w:val="none" w:sz="0" w:space="0" w:color="auto"/>
        <w:right w:val="none" w:sz="0" w:space="0" w:color="auto"/>
      </w:divBdr>
    </w:div>
    <w:div w:id="2089768570">
      <w:bodyDiv w:val="1"/>
      <w:marLeft w:val="0"/>
      <w:marRight w:val="0"/>
      <w:marTop w:val="0"/>
      <w:marBottom w:val="0"/>
      <w:divBdr>
        <w:top w:val="none" w:sz="0" w:space="0" w:color="auto"/>
        <w:left w:val="none" w:sz="0" w:space="0" w:color="auto"/>
        <w:bottom w:val="none" w:sz="0" w:space="0" w:color="auto"/>
        <w:right w:val="none" w:sz="0" w:space="0" w:color="auto"/>
      </w:divBdr>
    </w:div>
    <w:div w:id="2126580873">
      <w:bodyDiv w:val="1"/>
      <w:marLeft w:val="0"/>
      <w:marRight w:val="0"/>
      <w:marTop w:val="0"/>
      <w:marBottom w:val="0"/>
      <w:divBdr>
        <w:top w:val="none" w:sz="0" w:space="0" w:color="auto"/>
        <w:left w:val="none" w:sz="0" w:space="0" w:color="auto"/>
        <w:bottom w:val="none" w:sz="0" w:space="0" w:color="auto"/>
        <w:right w:val="none" w:sz="0" w:space="0" w:color="auto"/>
      </w:divBdr>
    </w:div>
    <w:div w:id="2127307541">
      <w:bodyDiv w:val="1"/>
      <w:marLeft w:val="0"/>
      <w:marRight w:val="0"/>
      <w:marTop w:val="0"/>
      <w:marBottom w:val="0"/>
      <w:divBdr>
        <w:top w:val="none" w:sz="0" w:space="0" w:color="auto"/>
        <w:left w:val="none" w:sz="0" w:space="0" w:color="auto"/>
        <w:bottom w:val="none" w:sz="0" w:space="0" w:color="auto"/>
        <w:right w:val="none" w:sz="0" w:space="0" w:color="auto"/>
      </w:divBdr>
    </w:div>
    <w:div w:id="2132551212">
      <w:bodyDiv w:val="1"/>
      <w:marLeft w:val="0"/>
      <w:marRight w:val="0"/>
      <w:marTop w:val="0"/>
      <w:marBottom w:val="0"/>
      <w:divBdr>
        <w:top w:val="none" w:sz="0" w:space="0" w:color="auto"/>
        <w:left w:val="none" w:sz="0" w:space="0" w:color="auto"/>
        <w:bottom w:val="none" w:sz="0" w:space="0" w:color="auto"/>
        <w:right w:val="none" w:sz="0" w:space="0" w:color="auto"/>
      </w:divBdr>
    </w:div>
    <w:div w:id="214161244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uters.com/technology/artificial-intelligence/brazil-proposes-4-billion-ai-investment-plan-2024-07-30/"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file:///xn--file-aovcm15lrwzmfbxsuwlsab%23:~:text=,deepseek-fm30f149hy45djj6d7c8b2k6jbr1b84fit4dh3gy23kkx6d7ynix2l/"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reuters.com/technology/artificial-intelligence/brazil-proposes-4-billion-ai-investment-plan-2024-07-30/" TargetMode="Externa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gigix/Documents/&#25991;&#31456;&#27169;&#26495;%20-%20Cochin%20v1.0.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文章模板 - Cochin v1.0.dotx</Template>
  <TotalTime>1</TotalTime>
  <Pages>1</Pages>
  <Words>356</Words>
  <Characters>2033</Characters>
  <Application>Microsoft Office Word</Application>
  <DocSecurity>0</DocSecurity>
  <Lines>16</Lines>
  <Paragraphs>4</Paragraphs>
  <ScaleCrop>false</ScaleCrop>
  <Company/>
  <LinksUpToDate>false</LinksUpToDate>
  <CharactersWithSpaces>2385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Xiong</dc:creator>
  <cp:keywords/>
  <dc:description/>
  <cp:lastModifiedBy>Xiong Jeff</cp:lastModifiedBy>
  <cp:revision>3</cp:revision>
  <cp:lastPrinted>2025-04-13T07:00:00Z</cp:lastPrinted>
  <dcterms:created xsi:type="dcterms:W3CDTF">2025-04-13T07:10:00Z</dcterms:created>
  <dcterms:modified xsi:type="dcterms:W3CDTF">2025-04-13T07:10:00Z</dcterms:modified>
</cp:coreProperties>
</file>